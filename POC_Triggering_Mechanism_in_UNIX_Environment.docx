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7D7061" w:themeColor="accent3"/>
          <w:sz w:val="24"/>
          <w:szCs w:val="24"/>
        </w:rPr>
        <w:id w:val="45888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15F" w:rsidRDefault="00CD015F">
          <w:pPr>
            <w:pStyle w:val="TOCHeading"/>
          </w:pPr>
          <w:r>
            <w:t>Contents</w:t>
          </w:r>
          <w:bookmarkStart w:id="0" w:name="_GoBack"/>
          <w:bookmarkEnd w:id="0"/>
        </w:p>
        <w:p w:rsidR="00330489" w:rsidRDefault="00CD015F">
          <w:pPr>
            <w:pStyle w:val="TOC1"/>
            <w:tabs>
              <w:tab w:val="left" w:pos="360"/>
              <w:tab w:val="right" w:leader="dot" w:pos="10070"/>
            </w:tabs>
            <w:rPr>
              <w:b w:val="0"/>
              <w:noProof/>
              <w:color w:val="auto"/>
              <w:sz w:val="22"/>
              <w:szCs w:val="20"/>
              <w:lang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72435" w:history="1">
            <w:r w:rsidR="00330489" w:rsidRPr="005C5A40">
              <w:rPr>
                <w:rStyle w:val="Hyperlink"/>
                <w:noProof/>
              </w:rPr>
              <w:t>1</w:t>
            </w:r>
            <w:r w:rsidR="00330489">
              <w:rPr>
                <w:b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="00330489" w:rsidRPr="005C5A40">
              <w:rPr>
                <w:rStyle w:val="Hyperlink"/>
                <w:noProof/>
              </w:rPr>
              <w:t>Introduction and Objectives</w:t>
            </w:r>
            <w:r w:rsidR="00330489">
              <w:rPr>
                <w:noProof/>
                <w:webHidden/>
              </w:rPr>
              <w:tab/>
            </w:r>
            <w:r w:rsidR="00330489">
              <w:rPr>
                <w:noProof/>
                <w:webHidden/>
              </w:rPr>
              <w:fldChar w:fldCharType="begin"/>
            </w:r>
            <w:r w:rsidR="00330489">
              <w:rPr>
                <w:noProof/>
                <w:webHidden/>
              </w:rPr>
              <w:instrText xml:space="preserve"> PAGEREF _Toc491872435 \h </w:instrText>
            </w:r>
            <w:r w:rsidR="00330489">
              <w:rPr>
                <w:noProof/>
                <w:webHidden/>
              </w:rPr>
            </w:r>
            <w:r w:rsidR="00330489">
              <w:rPr>
                <w:noProof/>
                <w:webHidden/>
              </w:rPr>
              <w:fldChar w:fldCharType="separate"/>
            </w:r>
            <w:r w:rsidR="00F05A5D">
              <w:rPr>
                <w:noProof/>
                <w:webHidden/>
              </w:rPr>
              <w:t>2</w:t>
            </w:r>
            <w:r w:rsidR="00330489">
              <w:rPr>
                <w:noProof/>
                <w:webHidden/>
              </w:rPr>
              <w:fldChar w:fldCharType="end"/>
            </w:r>
          </w:hyperlink>
        </w:p>
        <w:p w:rsidR="00330489" w:rsidRDefault="00BE438A">
          <w:pPr>
            <w:pStyle w:val="TOC1"/>
            <w:tabs>
              <w:tab w:val="left" w:pos="360"/>
              <w:tab w:val="right" w:leader="dot" w:pos="10070"/>
            </w:tabs>
            <w:rPr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491872436" w:history="1">
            <w:r w:rsidR="00330489" w:rsidRPr="005C5A40">
              <w:rPr>
                <w:rStyle w:val="Hyperlink"/>
                <w:noProof/>
              </w:rPr>
              <w:t>2</w:t>
            </w:r>
            <w:r w:rsidR="00330489">
              <w:rPr>
                <w:b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="00330489" w:rsidRPr="005C5A40">
              <w:rPr>
                <w:rStyle w:val="Hyperlink"/>
                <w:noProof/>
              </w:rPr>
              <w:t>Problem Statement</w:t>
            </w:r>
            <w:r w:rsidR="00330489">
              <w:rPr>
                <w:noProof/>
                <w:webHidden/>
              </w:rPr>
              <w:tab/>
            </w:r>
            <w:r w:rsidR="00330489">
              <w:rPr>
                <w:noProof/>
                <w:webHidden/>
              </w:rPr>
              <w:fldChar w:fldCharType="begin"/>
            </w:r>
            <w:r w:rsidR="00330489">
              <w:rPr>
                <w:noProof/>
                <w:webHidden/>
              </w:rPr>
              <w:instrText xml:space="preserve"> PAGEREF _Toc491872436 \h </w:instrText>
            </w:r>
            <w:r w:rsidR="00330489">
              <w:rPr>
                <w:noProof/>
                <w:webHidden/>
              </w:rPr>
            </w:r>
            <w:r w:rsidR="00330489">
              <w:rPr>
                <w:noProof/>
                <w:webHidden/>
              </w:rPr>
              <w:fldChar w:fldCharType="separate"/>
            </w:r>
            <w:r w:rsidR="00F05A5D">
              <w:rPr>
                <w:noProof/>
                <w:webHidden/>
              </w:rPr>
              <w:t>3</w:t>
            </w:r>
            <w:r w:rsidR="00330489">
              <w:rPr>
                <w:noProof/>
                <w:webHidden/>
              </w:rPr>
              <w:fldChar w:fldCharType="end"/>
            </w:r>
          </w:hyperlink>
        </w:p>
        <w:p w:rsidR="00330489" w:rsidRDefault="00BE438A">
          <w:pPr>
            <w:pStyle w:val="TOC2"/>
            <w:tabs>
              <w:tab w:val="left" w:pos="960"/>
              <w:tab w:val="right" w:leader="dot" w:pos="10070"/>
            </w:tabs>
            <w:rPr>
              <w:noProof/>
              <w:color w:val="auto"/>
              <w:sz w:val="22"/>
              <w:szCs w:val="20"/>
              <w:lang w:bidi="ne-NP"/>
            </w:rPr>
          </w:pPr>
          <w:hyperlink w:anchor="_Toc491872437" w:history="1">
            <w:r w:rsidR="00330489" w:rsidRPr="005C5A40">
              <w:rPr>
                <w:rStyle w:val="Hyperlink"/>
                <w:noProof/>
              </w:rPr>
              <w:t>2.1</w:t>
            </w:r>
            <w:r w:rsidR="00330489">
              <w:rPr>
                <w:noProof/>
                <w:color w:val="auto"/>
                <w:sz w:val="22"/>
                <w:szCs w:val="20"/>
                <w:lang w:bidi="ne-NP"/>
              </w:rPr>
              <w:tab/>
            </w:r>
            <w:r w:rsidR="00330489" w:rsidRPr="005C5A40">
              <w:rPr>
                <w:rStyle w:val="Hyperlink"/>
                <w:noProof/>
              </w:rPr>
              <w:t>Steps Followed</w:t>
            </w:r>
            <w:r w:rsidR="00330489">
              <w:rPr>
                <w:noProof/>
                <w:webHidden/>
              </w:rPr>
              <w:tab/>
            </w:r>
            <w:r w:rsidR="00330489">
              <w:rPr>
                <w:noProof/>
                <w:webHidden/>
              </w:rPr>
              <w:fldChar w:fldCharType="begin"/>
            </w:r>
            <w:r w:rsidR="00330489">
              <w:rPr>
                <w:noProof/>
                <w:webHidden/>
              </w:rPr>
              <w:instrText xml:space="preserve"> PAGEREF _Toc491872437 \h </w:instrText>
            </w:r>
            <w:r w:rsidR="00330489">
              <w:rPr>
                <w:noProof/>
                <w:webHidden/>
              </w:rPr>
            </w:r>
            <w:r w:rsidR="00330489">
              <w:rPr>
                <w:noProof/>
                <w:webHidden/>
              </w:rPr>
              <w:fldChar w:fldCharType="separate"/>
            </w:r>
            <w:r w:rsidR="00F05A5D">
              <w:rPr>
                <w:noProof/>
                <w:webHidden/>
              </w:rPr>
              <w:t>3</w:t>
            </w:r>
            <w:r w:rsidR="00330489">
              <w:rPr>
                <w:noProof/>
                <w:webHidden/>
              </w:rPr>
              <w:fldChar w:fldCharType="end"/>
            </w:r>
          </w:hyperlink>
        </w:p>
        <w:p w:rsidR="00330489" w:rsidRDefault="00BE438A">
          <w:pPr>
            <w:pStyle w:val="TOC2"/>
            <w:tabs>
              <w:tab w:val="left" w:pos="960"/>
              <w:tab w:val="right" w:leader="dot" w:pos="10070"/>
            </w:tabs>
            <w:rPr>
              <w:noProof/>
              <w:color w:val="auto"/>
              <w:sz w:val="22"/>
              <w:szCs w:val="20"/>
              <w:lang w:bidi="ne-NP"/>
            </w:rPr>
          </w:pPr>
          <w:hyperlink w:anchor="_Toc491872438" w:history="1">
            <w:r w:rsidR="00330489" w:rsidRPr="005C5A40">
              <w:rPr>
                <w:rStyle w:val="Hyperlink"/>
                <w:noProof/>
              </w:rPr>
              <w:t>2.2</w:t>
            </w:r>
            <w:r w:rsidR="00330489">
              <w:rPr>
                <w:noProof/>
                <w:color w:val="auto"/>
                <w:sz w:val="22"/>
                <w:szCs w:val="20"/>
                <w:lang w:bidi="ne-NP"/>
              </w:rPr>
              <w:tab/>
            </w:r>
            <w:r w:rsidR="00330489" w:rsidRPr="005C5A40">
              <w:rPr>
                <w:rStyle w:val="Hyperlink"/>
                <w:noProof/>
              </w:rPr>
              <w:t>Validation</w:t>
            </w:r>
            <w:r w:rsidR="00330489">
              <w:rPr>
                <w:noProof/>
                <w:webHidden/>
              </w:rPr>
              <w:tab/>
            </w:r>
            <w:r w:rsidR="00330489">
              <w:rPr>
                <w:noProof/>
                <w:webHidden/>
              </w:rPr>
              <w:fldChar w:fldCharType="begin"/>
            </w:r>
            <w:r w:rsidR="00330489">
              <w:rPr>
                <w:noProof/>
                <w:webHidden/>
              </w:rPr>
              <w:instrText xml:space="preserve"> PAGEREF _Toc491872438 \h </w:instrText>
            </w:r>
            <w:r w:rsidR="00330489">
              <w:rPr>
                <w:noProof/>
                <w:webHidden/>
              </w:rPr>
            </w:r>
            <w:r w:rsidR="00330489">
              <w:rPr>
                <w:noProof/>
                <w:webHidden/>
              </w:rPr>
              <w:fldChar w:fldCharType="separate"/>
            </w:r>
            <w:r w:rsidR="00F05A5D">
              <w:rPr>
                <w:noProof/>
                <w:webHidden/>
              </w:rPr>
              <w:t>5</w:t>
            </w:r>
            <w:r w:rsidR="00330489">
              <w:rPr>
                <w:noProof/>
                <w:webHidden/>
              </w:rPr>
              <w:fldChar w:fldCharType="end"/>
            </w:r>
          </w:hyperlink>
        </w:p>
        <w:p w:rsidR="00330489" w:rsidRDefault="00BE438A">
          <w:pPr>
            <w:pStyle w:val="TOC1"/>
            <w:tabs>
              <w:tab w:val="left" w:pos="360"/>
              <w:tab w:val="right" w:leader="dot" w:pos="10070"/>
            </w:tabs>
            <w:rPr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491872439" w:history="1">
            <w:r w:rsidR="00330489" w:rsidRPr="005C5A40">
              <w:rPr>
                <w:rStyle w:val="Hyperlink"/>
                <w:noProof/>
              </w:rPr>
              <w:t>3</w:t>
            </w:r>
            <w:r w:rsidR="00330489">
              <w:rPr>
                <w:b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="00330489" w:rsidRPr="005C5A40">
              <w:rPr>
                <w:rStyle w:val="Hyperlink"/>
                <w:noProof/>
              </w:rPr>
              <w:t>Conclusion</w:t>
            </w:r>
            <w:r w:rsidR="00330489">
              <w:rPr>
                <w:noProof/>
                <w:webHidden/>
              </w:rPr>
              <w:tab/>
            </w:r>
            <w:r w:rsidR="00330489">
              <w:rPr>
                <w:noProof/>
                <w:webHidden/>
              </w:rPr>
              <w:fldChar w:fldCharType="begin"/>
            </w:r>
            <w:r w:rsidR="00330489">
              <w:rPr>
                <w:noProof/>
                <w:webHidden/>
              </w:rPr>
              <w:instrText xml:space="preserve"> PAGEREF _Toc491872439 \h </w:instrText>
            </w:r>
            <w:r w:rsidR="00330489">
              <w:rPr>
                <w:noProof/>
                <w:webHidden/>
              </w:rPr>
            </w:r>
            <w:r w:rsidR="00330489">
              <w:rPr>
                <w:noProof/>
                <w:webHidden/>
              </w:rPr>
              <w:fldChar w:fldCharType="separate"/>
            </w:r>
            <w:r w:rsidR="00F05A5D">
              <w:rPr>
                <w:noProof/>
                <w:webHidden/>
              </w:rPr>
              <w:t>8</w:t>
            </w:r>
            <w:r w:rsidR="00330489">
              <w:rPr>
                <w:noProof/>
                <w:webHidden/>
              </w:rPr>
              <w:fldChar w:fldCharType="end"/>
            </w:r>
          </w:hyperlink>
        </w:p>
        <w:p w:rsidR="00CD015F" w:rsidRDefault="00CD015F">
          <w:r>
            <w:rPr>
              <w:b/>
              <w:bCs/>
              <w:noProof/>
            </w:rPr>
            <w:fldChar w:fldCharType="end"/>
          </w:r>
        </w:p>
      </w:sdtContent>
    </w:sdt>
    <w:p w:rsidR="0094646A" w:rsidRDefault="0094646A" w:rsidP="0067192E">
      <w:pPr>
        <w:pStyle w:val="Heading1"/>
      </w:pPr>
      <w:bookmarkStart w:id="1" w:name="_Toc491872435"/>
      <w:r>
        <w:lastRenderedPageBreak/>
        <w:t>Introduction</w:t>
      </w:r>
      <w:r w:rsidR="00E250B5">
        <w:t xml:space="preserve"> and Objectives</w:t>
      </w:r>
      <w:bookmarkEnd w:id="1"/>
    </w:p>
    <w:p w:rsidR="0094646A" w:rsidRPr="0094646A" w:rsidRDefault="00E250B5" w:rsidP="000D2764">
      <w:pPr>
        <w:ind w:left="0"/>
        <w:jc w:val="both"/>
      </w:pPr>
      <w:r>
        <w:t>The objective of this document is</w:t>
      </w:r>
      <w:r w:rsidR="00116F3E">
        <w:t xml:space="preserve"> to show how to</w:t>
      </w:r>
      <w:r w:rsidR="00C021D1">
        <w:t xml:space="preserve"> enable a triggering mechanism in UNIX environment on directory/file events</w:t>
      </w:r>
      <w:r w:rsidR="00116F3E">
        <w:t>.</w:t>
      </w:r>
    </w:p>
    <w:p w:rsidR="001B2A19" w:rsidRDefault="00116F3E" w:rsidP="0067192E">
      <w:pPr>
        <w:pStyle w:val="Heading1"/>
      </w:pPr>
      <w:bookmarkStart w:id="2" w:name="_Toc491872436"/>
      <w:r>
        <w:lastRenderedPageBreak/>
        <w:t>P</w:t>
      </w:r>
      <w:bookmarkEnd w:id="2"/>
      <w:r w:rsidR="00C95CDD">
        <w:t>OC</w:t>
      </w:r>
    </w:p>
    <w:p w:rsidR="00026441" w:rsidRDefault="00C021D1" w:rsidP="00C021D1">
      <w:pPr>
        <w:rPr>
          <w:noProof/>
          <w:lang w:bidi="ne-NP"/>
        </w:rPr>
      </w:pPr>
      <w:r>
        <w:rPr>
          <w:noProof/>
          <w:lang w:bidi="ne-NP"/>
        </w:rPr>
        <w:t>Create the trigger to run the script if the file is created in the directory</w:t>
      </w:r>
      <w:r w:rsidR="00116F3E">
        <w:rPr>
          <w:noProof/>
          <w:lang w:bidi="ne-NP"/>
        </w:rPr>
        <w:t>.</w:t>
      </w:r>
    </w:p>
    <w:p w:rsidR="00116F3E" w:rsidRDefault="00116F3E" w:rsidP="00026441"/>
    <w:p w:rsidR="00AB72A2" w:rsidRDefault="00AB72A2" w:rsidP="00717DE6">
      <w:pPr>
        <w:ind w:left="0"/>
      </w:pPr>
    </w:p>
    <w:p w:rsidR="00635CC9" w:rsidRDefault="00F74789" w:rsidP="00635CC9">
      <w:pPr>
        <w:pStyle w:val="Heading2"/>
      </w:pPr>
      <w:bookmarkStart w:id="3" w:name="_Toc491872437"/>
      <w:r>
        <w:t>Steps Followed</w:t>
      </w:r>
      <w:bookmarkEnd w:id="3"/>
    </w:p>
    <w:p w:rsidR="00C021D1" w:rsidRDefault="00C021D1" w:rsidP="00F74789">
      <w:r>
        <w:t xml:space="preserve">Step 1: First configure </w:t>
      </w:r>
      <w:r w:rsidR="00E21093">
        <w:t xml:space="preserve">the </w:t>
      </w:r>
      <w:r>
        <w:t>triggering mechanism in UNIX environment.</w:t>
      </w:r>
    </w:p>
    <w:p w:rsidR="00C021D1" w:rsidRDefault="00E21093" w:rsidP="00C021D1">
      <w:pPr>
        <w:pStyle w:val="ListParagraph"/>
        <w:numPr>
          <w:ilvl w:val="0"/>
          <w:numId w:val="37"/>
        </w:numPr>
      </w:pPr>
      <w:r>
        <w:t>Login with</w:t>
      </w:r>
      <w:r w:rsidR="0099149B">
        <w:t xml:space="preserve"> </w:t>
      </w:r>
      <w:r w:rsidR="00C021D1" w:rsidRPr="005006A4">
        <w:rPr>
          <w:b/>
        </w:rPr>
        <w:t>root user</w:t>
      </w:r>
    </w:p>
    <w:p w:rsidR="00C021D1" w:rsidRDefault="00C021D1" w:rsidP="00C021D1">
      <w:pPr>
        <w:pStyle w:val="ListParagraph"/>
        <w:numPr>
          <w:ilvl w:val="0"/>
          <w:numId w:val="37"/>
        </w:numPr>
      </w:pPr>
      <w:r>
        <w:t xml:space="preserve">Enable EPEL repository ( </w:t>
      </w:r>
      <w:r w:rsidRPr="009E5043">
        <w:rPr>
          <w:i/>
        </w:rPr>
        <w:t>UNIX Syntax</w:t>
      </w:r>
      <w:r>
        <w:t xml:space="preserve"> </w:t>
      </w:r>
      <w:r w:rsidR="0099149B" w:rsidRPr="0099149B">
        <w:rPr>
          <w:i/>
        </w:rPr>
        <w:t>to list out the repository name</w:t>
      </w:r>
      <w:r w:rsidR="0099149B">
        <w:t xml:space="preserve"> </w:t>
      </w:r>
      <w:r>
        <w:t xml:space="preserve">-  </w:t>
      </w:r>
      <w:r w:rsidRPr="00C021D1">
        <w:rPr>
          <w:b/>
        </w:rPr>
        <w:t># yum repolist</w:t>
      </w:r>
      <w:r>
        <w:t xml:space="preserve"> )</w:t>
      </w:r>
    </w:p>
    <w:p w:rsidR="00C021D1" w:rsidRDefault="00C021D1" w:rsidP="00C021D1">
      <w:pPr>
        <w:pStyle w:val="ListParagraph"/>
        <w:numPr>
          <w:ilvl w:val="0"/>
          <w:numId w:val="38"/>
        </w:numPr>
      </w:pPr>
      <w:r>
        <w:t>For RHEL/CentOS 7 64-Bit</w:t>
      </w:r>
    </w:p>
    <w:p w:rsidR="00C021D1" w:rsidRPr="00C021D1" w:rsidRDefault="00C021D1" w:rsidP="00C021D1">
      <w:pPr>
        <w:pStyle w:val="ListParagraph"/>
      </w:pPr>
      <w:r w:rsidRPr="00C021D1">
        <w:rPr>
          <w:b/>
        </w:rPr>
        <w:t># wget</w:t>
      </w:r>
      <w:r w:rsidRPr="00C021D1">
        <w:t xml:space="preserve"> </w:t>
      </w:r>
      <w:hyperlink r:id="rId8" w:history="1">
        <w:r w:rsidRPr="00C021D1">
          <w:rPr>
            <w:rStyle w:val="Hyperlink"/>
            <w:b/>
          </w:rPr>
          <w:t>http://dl.fedoraproject.org/pub/epel/7/x86_64/e/epel-release-7-10.noarch.rpm</w:t>
        </w:r>
      </w:hyperlink>
    </w:p>
    <w:p w:rsidR="00C021D1" w:rsidRPr="00C021D1" w:rsidRDefault="00C021D1" w:rsidP="00C021D1">
      <w:pPr>
        <w:pStyle w:val="ListParagraph"/>
      </w:pPr>
      <w:r w:rsidRPr="00C021D1">
        <w:rPr>
          <w:b/>
        </w:rPr>
        <w:t># rpm -ivh epel-release-7-10.noarch.rpm</w:t>
      </w:r>
    </w:p>
    <w:p w:rsidR="00C021D1" w:rsidRDefault="00C021D1" w:rsidP="00C021D1">
      <w:pPr>
        <w:pStyle w:val="ListParagraph"/>
        <w:numPr>
          <w:ilvl w:val="0"/>
          <w:numId w:val="38"/>
        </w:numPr>
      </w:pPr>
      <w:r>
        <w:t>For RHEL/CentOS 6 64-Bit</w:t>
      </w:r>
    </w:p>
    <w:p w:rsidR="00C021D1" w:rsidRPr="00C021D1" w:rsidRDefault="00C021D1" w:rsidP="00C021D1">
      <w:pPr>
        <w:pStyle w:val="ListParagraph"/>
      </w:pPr>
      <w:r w:rsidRPr="00C021D1">
        <w:rPr>
          <w:b/>
        </w:rPr>
        <w:t># wget</w:t>
      </w:r>
      <w:r w:rsidRPr="00C021D1">
        <w:t xml:space="preserve"> </w:t>
      </w:r>
      <w:hyperlink r:id="rId9" w:history="1">
        <w:r w:rsidRPr="00C021D1">
          <w:rPr>
            <w:rStyle w:val="Hyperlink"/>
            <w:b/>
          </w:rPr>
          <w:t>http://download.fedoraproject.org/pub/epel/6/x86_64/epel-release-6-8.noarch.rpm</w:t>
        </w:r>
      </w:hyperlink>
    </w:p>
    <w:p w:rsidR="00C021D1" w:rsidRPr="00C021D1" w:rsidRDefault="00C021D1" w:rsidP="00C021D1">
      <w:pPr>
        <w:pStyle w:val="ListParagraph"/>
      </w:pPr>
      <w:r w:rsidRPr="00C021D1">
        <w:rPr>
          <w:b/>
        </w:rPr>
        <w:t># rpm -ivh epel-release-6-8.noarch.rpm</w:t>
      </w:r>
    </w:p>
    <w:p w:rsidR="00C021D1" w:rsidRDefault="00C021D1" w:rsidP="00C021D1">
      <w:pPr>
        <w:pStyle w:val="ListParagraph"/>
        <w:numPr>
          <w:ilvl w:val="0"/>
          <w:numId w:val="40"/>
        </w:numPr>
      </w:pPr>
      <w:r>
        <w:t>Install inotify-tools</w:t>
      </w:r>
    </w:p>
    <w:p w:rsidR="009E5043" w:rsidRPr="009E5043" w:rsidRDefault="00C021D1" w:rsidP="009E5043">
      <w:pPr>
        <w:pStyle w:val="ListParagraph"/>
        <w:numPr>
          <w:ilvl w:val="0"/>
          <w:numId w:val="38"/>
        </w:numPr>
        <w:ind w:left="1350"/>
      </w:pPr>
      <w:r w:rsidRPr="009E5043">
        <w:rPr>
          <w:b/>
        </w:rPr>
        <w:t># yum install inotify-tools</w:t>
      </w:r>
    </w:p>
    <w:p w:rsidR="009E5043" w:rsidRDefault="00C021D1" w:rsidP="009E5043">
      <w:pPr>
        <w:ind w:left="1800" w:hanging="360"/>
      </w:pPr>
      <w:r>
        <w:t>O</w:t>
      </w:r>
      <w:r w:rsidR="009E5043">
        <w:t>r</w:t>
      </w:r>
    </w:p>
    <w:p w:rsidR="00C021D1" w:rsidRDefault="009E5043" w:rsidP="009E5043">
      <w:r>
        <w:rPr>
          <w:b/>
        </w:rPr>
        <w:t xml:space="preserve">                  </w:t>
      </w:r>
      <w:r w:rsidR="00C021D1" w:rsidRPr="009E5043">
        <w:rPr>
          <w:b/>
        </w:rPr>
        <w:t># yum --enablerepo=epel -y install inotify-tools</w:t>
      </w:r>
    </w:p>
    <w:p w:rsidR="00352D08" w:rsidRDefault="00352D08" w:rsidP="00C021D1"/>
    <w:p w:rsidR="00C021D1" w:rsidRDefault="00C021D1" w:rsidP="00C021D1">
      <w:r>
        <w:t xml:space="preserve">Step 2: Make sure the permission to access this configuration by the relevant users, example </w:t>
      </w:r>
      <w:r w:rsidR="009E5043">
        <w:t>–</w:t>
      </w:r>
      <w:r>
        <w:t xml:space="preserve"> oracle</w:t>
      </w:r>
    </w:p>
    <w:p w:rsidR="009E5043" w:rsidRDefault="009E5043" w:rsidP="00C021D1"/>
    <w:p w:rsidR="00C021D1" w:rsidRDefault="00C021D1" w:rsidP="00C021D1">
      <w:r>
        <w:t>Step 3: Log In with user, where you want to enable triggering mechanism for directory</w:t>
      </w:r>
      <w:r w:rsidR="00E21093">
        <w:t>.</w:t>
      </w:r>
    </w:p>
    <w:p w:rsidR="00352D08" w:rsidRDefault="00BC7CE0" w:rsidP="00C021D1">
      <w:r>
        <w:rPr>
          <w:noProof/>
        </w:rPr>
        <w:drawing>
          <wp:inline distT="0" distB="0" distL="0" distR="0">
            <wp:extent cx="5781675" cy="1352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08" w:rsidRDefault="00352D08" w:rsidP="00C021D1"/>
    <w:p w:rsidR="00C021D1" w:rsidRDefault="00C021D1" w:rsidP="00C021D1">
      <w:r>
        <w:t>Step 4: Create a script as “</w:t>
      </w:r>
      <w:r w:rsidRPr="00352D08">
        <w:rPr>
          <w:b/>
        </w:rPr>
        <w:t>inotify_wait.ksh</w:t>
      </w:r>
      <w:r>
        <w:t xml:space="preserve">”, which is able to </w:t>
      </w:r>
      <w:r w:rsidRPr="005006A4">
        <w:t>trigger if the file is created under the specified directory</w:t>
      </w:r>
    </w:p>
    <w:p w:rsidR="00C021D1" w:rsidRDefault="009E5043" w:rsidP="00F74789">
      <w:r>
        <w:rPr>
          <w:noProof/>
        </w:rPr>
        <w:lastRenderedPageBreak/>
        <w:drawing>
          <wp:inline distT="0" distB="0" distL="0" distR="0" wp14:anchorId="761F27E5" wp14:editId="154C7149">
            <wp:extent cx="6181725" cy="56470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4A" w:rsidRDefault="0015554A" w:rsidP="007418A7"/>
    <w:p w:rsidR="00352D08" w:rsidRDefault="00352D08" w:rsidP="00352D08">
      <w:r>
        <w:t>Step 4: Make Sure the dependent script is placed on the desired location as “</w:t>
      </w:r>
      <w:r w:rsidRPr="00352D08">
        <w:rPr>
          <w:b/>
        </w:rPr>
        <w:t>triggering_script.ksh</w:t>
      </w:r>
      <w:r>
        <w:t xml:space="preserve">” </w:t>
      </w:r>
    </w:p>
    <w:p w:rsidR="00352D08" w:rsidRDefault="00352D08" w:rsidP="007418A7"/>
    <w:p w:rsidR="00352D08" w:rsidRDefault="00352D08" w:rsidP="007418A7">
      <w:r>
        <w:rPr>
          <w:noProof/>
        </w:rPr>
        <w:drawing>
          <wp:inline distT="0" distB="0" distL="0" distR="0" wp14:anchorId="62311880" wp14:editId="0BBB3E1C">
            <wp:extent cx="6153150" cy="2000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08" w:rsidRDefault="00352D08" w:rsidP="007418A7"/>
    <w:p w:rsidR="00352D08" w:rsidRDefault="00352D08" w:rsidP="00352D08">
      <w:r>
        <w:t>Step 5: To enable the trigger, execute the following command at once</w:t>
      </w:r>
    </w:p>
    <w:p w:rsidR="00352D08" w:rsidRDefault="00352D08" w:rsidP="007418A7">
      <w:r>
        <w:rPr>
          <w:noProof/>
        </w:rPr>
        <w:drawing>
          <wp:inline distT="0" distB="0" distL="0" distR="0">
            <wp:extent cx="5086350" cy="1000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08" w:rsidRDefault="00352D08" w:rsidP="007418A7"/>
    <w:p w:rsidR="00352D08" w:rsidRDefault="00BC7CE0" w:rsidP="007418A7">
      <w:r>
        <w:t xml:space="preserve">Step 5.1: To check </w:t>
      </w:r>
      <w:r w:rsidR="008C486B">
        <w:t>the trigger</w:t>
      </w:r>
      <w:r>
        <w:t xml:space="preserve"> status (enabled)</w:t>
      </w:r>
    </w:p>
    <w:p w:rsidR="00BC7CE0" w:rsidRDefault="00BC7CE0" w:rsidP="007418A7">
      <w:r>
        <w:rPr>
          <w:noProof/>
        </w:rPr>
        <w:drawing>
          <wp:inline distT="0" distB="0" distL="0" distR="0">
            <wp:extent cx="6126480" cy="7315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E0" w:rsidRDefault="00BC7CE0" w:rsidP="007418A7"/>
    <w:p w:rsidR="00BC7CE0" w:rsidRDefault="00BC7CE0" w:rsidP="00BC7CE0">
      <w:r>
        <w:t>Step 5.2: To disable the trigger (Note: If required)</w:t>
      </w:r>
    </w:p>
    <w:p w:rsidR="008C486B" w:rsidRDefault="00BC7CE0" w:rsidP="007418A7">
      <w:r>
        <w:rPr>
          <w:noProof/>
        </w:rPr>
        <w:drawing>
          <wp:inline distT="0" distB="0" distL="0" distR="0">
            <wp:extent cx="6162675" cy="120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08" w:rsidRDefault="00352D08" w:rsidP="007418A7"/>
    <w:p w:rsidR="00D13F80" w:rsidRDefault="00D13F80" w:rsidP="00D13F80">
      <w:r>
        <w:t>Step 5.3: To check the trigger status (disabled)</w:t>
      </w:r>
    </w:p>
    <w:p w:rsidR="00BC7CE0" w:rsidRDefault="00BC7CE0" w:rsidP="007418A7">
      <w:r>
        <w:rPr>
          <w:noProof/>
        </w:rPr>
        <w:drawing>
          <wp:inline distT="0" distB="0" distL="0" distR="0">
            <wp:extent cx="5212080" cy="4572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80" w:rsidRDefault="00D13F80" w:rsidP="007418A7"/>
    <w:p w:rsidR="0015554A" w:rsidRDefault="0015554A" w:rsidP="0015554A">
      <w:pPr>
        <w:pStyle w:val="Heading2"/>
      </w:pPr>
      <w:bookmarkStart w:id="4" w:name="_Toc491872438"/>
      <w:r>
        <w:t>Validation</w:t>
      </w:r>
      <w:bookmarkEnd w:id="4"/>
    </w:p>
    <w:p w:rsidR="00D13F80" w:rsidRDefault="00D13F80" w:rsidP="0015554A">
      <w:r>
        <w:t>Enable the trigger</w:t>
      </w:r>
    </w:p>
    <w:p w:rsidR="0015554A" w:rsidRDefault="00D13F80" w:rsidP="0015554A">
      <w:r>
        <w:rPr>
          <w:noProof/>
        </w:rPr>
        <w:drawing>
          <wp:inline distT="0" distB="0" distL="0" distR="0">
            <wp:extent cx="5212080" cy="11887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80" w:rsidRDefault="00D13F80" w:rsidP="0015554A"/>
    <w:p w:rsidR="00D13F80" w:rsidRDefault="00D13F80" w:rsidP="0015554A">
      <w:r>
        <w:t>To check the trigger status</w:t>
      </w:r>
    </w:p>
    <w:p w:rsidR="00D13F80" w:rsidRDefault="00D13F80" w:rsidP="0015554A">
      <w:r>
        <w:rPr>
          <w:noProof/>
        </w:rPr>
        <w:drawing>
          <wp:inline distT="0" distB="0" distL="0" distR="0">
            <wp:extent cx="6126480" cy="7315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9F" w:rsidRDefault="00A4139F" w:rsidP="0015554A"/>
    <w:p w:rsidR="00A4139F" w:rsidRDefault="00A4139F" w:rsidP="0015554A">
      <w:r>
        <w:lastRenderedPageBreak/>
        <w:t xml:space="preserve">Before </w:t>
      </w:r>
      <w:r w:rsidR="00E21093">
        <w:t>snapshot of directory</w:t>
      </w:r>
      <w:r>
        <w:t xml:space="preserve"> – (RDWT2.txt)</w:t>
      </w:r>
      <w:r w:rsidR="00891CDB">
        <w:t xml:space="preserve"> – </w:t>
      </w:r>
      <w:r w:rsidR="00891CDB" w:rsidRPr="00891CDB">
        <w:rPr>
          <w:i/>
        </w:rPr>
        <w:t>For new file</w:t>
      </w:r>
    </w:p>
    <w:p w:rsidR="00A4139F" w:rsidRDefault="00A4139F" w:rsidP="0015554A">
      <w:r>
        <w:rPr>
          <w:noProof/>
        </w:rPr>
        <w:drawing>
          <wp:inline distT="0" distB="0" distL="0" distR="0">
            <wp:extent cx="6126480" cy="15544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9F" w:rsidRDefault="00A4139F" w:rsidP="0015554A"/>
    <w:p w:rsidR="00A4139F" w:rsidRDefault="00A4139F" w:rsidP="0015554A">
      <w:r>
        <w:t xml:space="preserve">After </w:t>
      </w:r>
      <w:r w:rsidR="00E21093">
        <w:t>snapshot of directory</w:t>
      </w:r>
      <w:r>
        <w:t xml:space="preserve"> – (RDWT2.txt)</w:t>
      </w:r>
      <w:r w:rsidR="00891CDB">
        <w:t xml:space="preserve"> – </w:t>
      </w:r>
      <w:r w:rsidR="00891CDB" w:rsidRPr="00891CDB">
        <w:rPr>
          <w:i/>
        </w:rPr>
        <w:t>For new file</w:t>
      </w:r>
    </w:p>
    <w:p w:rsidR="00A4139F" w:rsidRDefault="00A4139F" w:rsidP="0015554A">
      <w:r>
        <w:rPr>
          <w:noProof/>
        </w:rPr>
        <w:drawing>
          <wp:inline distT="0" distB="0" distL="0" distR="0">
            <wp:extent cx="6126480" cy="164592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9F" w:rsidRDefault="00A4139F" w:rsidP="00A4139F"/>
    <w:p w:rsidR="00893242" w:rsidRDefault="00893242" w:rsidP="00893242">
      <w:r>
        <w:t>After the required file exists (RDWT2.txt)</w:t>
      </w:r>
      <w:r w:rsidR="00E21093">
        <w:t>,</w:t>
      </w:r>
      <w:r>
        <w:t xml:space="preserve"> another shell script </w:t>
      </w:r>
      <w:r w:rsidR="00E21093">
        <w:t xml:space="preserve">triggered </w:t>
      </w:r>
      <w:r>
        <w:t xml:space="preserve">on 5 second </w:t>
      </w:r>
      <w:r w:rsidR="00E21093">
        <w:t>wai</w:t>
      </w:r>
      <w:r w:rsidR="00A536CB">
        <w:t>ting</w:t>
      </w:r>
      <w:r>
        <w:t xml:space="preserve"> to generate the file (</w:t>
      </w:r>
      <w:r w:rsidRPr="00893242">
        <w:t>POC_Pass.txt</w:t>
      </w:r>
      <w:r>
        <w:t xml:space="preserve">). Note: The wait time to fully preparation time of </w:t>
      </w:r>
      <w:r w:rsidR="00562463">
        <w:t xml:space="preserve">the existing </w:t>
      </w:r>
      <w:r>
        <w:t xml:space="preserve">file </w:t>
      </w:r>
      <w:r w:rsidR="00562463">
        <w:t xml:space="preserve">- </w:t>
      </w:r>
      <w:r>
        <w:t xml:space="preserve">RDWT2.txt </w:t>
      </w:r>
      <w:r w:rsidR="00891CDB">
        <w:t xml:space="preserve"> – </w:t>
      </w:r>
      <w:r w:rsidR="00891CDB" w:rsidRPr="00891CDB">
        <w:rPr>
          <w:i/>
        </w:rPr>
        <w:t>For new file</w:t>
      </w:r>
    </w:p>
    <w:p w:rsidR="00891CDB" w:rsidRDefault="00A4139F" w:rsidP="00A4139F">
      <w:r>
        <w:rPr>
          <w:noProof/>
        </w:rPr>
        <w:drawing>
          <wp:inline distT="0" distB="0" distL="0" distR="0">
            <wp:extent cx="6126480" cy="173736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DB" w:rsidRDefault="00891CDB" w:rsidP="00891CDB"/>
    <w:p w:rsidR="00891CDB" w:rsidRDefault="00891CDB" w:rsidP="00891CDB">
      <w:r>
        <w:t xml:space="preserve">Before snapshot of directory – (RDWT2.txt) – </w:t>
      </w:r>
      <w:r w:rsidRPr="00891CDB">
        <w:rPr>
          <w:i/>
        </w:rPr>
        <w:t>Fo</w:t>
      </w:r>
      <w:r>
        <w:rPr>
          <w:i/>
        </w:rPr>
        <w:t>r existing</w:t>
      </w:r>
      <w:r w:rsidRPr="00891CDB">
        <w:rPr>
          <w:i/>
        </w:rPr>
        <w:t xml:space="preserve"> file</w:t>
      </w:r>
    </w:p>
    <w:p w:rsidR="00A4139F" w:rsidRDefault="00891CDB" w:rsidP="00891CDB">
      <w:r>
        <w:rPr>
          <w:noProof/>
        </w:rPr>
        <w:drawing>
          <wp:inline distT="0" distB="0" distL="0" distR="0" wp14:anchorId="21F6FEEF" wp14:editId="1B9EE607">
            <wp:extent cx="6126480" cy="1438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893" cy="144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DB" w:rsidRDefault="00891CDB" w:rsidP="00891CDB">
      <w:r>
        <w:lastRenderedPageBreak/>
        <w:t>After snapshot of directory – (RDWT2.txt)</w:t>
      </w:r>
      <w:r w:rsidRPr="00891CDB">
        <w:t xml:space="preserve"> </w:t>
      </w:r>
      <w:r>
        <w:t xml:space="preserve">– </w:t>
      </w:r>
      <w:r w:rsidRPr="00891CDB">
        <w:rPr>
          <w:i/>
        </w:rPr>
        <w:t>Fo</w:t>
      </w:r>
      <w:r>
        <w:rPr>
          <w:i/>
        </w:rPr>
        <w:t>r existing</w:t>
      </w:r>
      <w:r w:rsidRPr="00891CDB">
        <w:rPr>
          <w:i/>
        </w:rPr>
        <w:t xml:space="preserve"> file</w:t>
      </w:r>
    </w:p>
    <w:p w:rsidR="00891CDB" w:rsidRDefault="00891CDB" w:rsidP="00891CDB">
      <w:r>
        <w:rPr>
          <w:noProof/>
        </w:rPr>
        <w:drawing>
          <wp:inline distT="0" distB="0" distL="0" distR="0" wp14:anchorId="3CB212EA" wp14:editId="168C7646">
            <wp:extent cx="6126480" cy="1645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DB" w:rsidRDefault="00891CDB" w:rsidP="00891CDB"/>
    <w:p w:rsidR="00891CDB" w:rsidRDefault="00891CDB" w:rsidP="00891CDB"/>
    <w:p w:rsidR="00891CDB" w:rsidRDefault="00891CDB" w:rsidP="00891CDB">
      <w:r>
        <w:t xml:space="preserve">After replace the </w:t>
      </w:r>
      <w:r w:rsidR="00D930A9">
        <w:t>existing</w:t>
      </w:r>
      <w:r>
        <w:t xml:space="preserve"> required file (RDWT2.txt), another shell script triggered on 5 second waiting to generate the file (</w:t>
      </w:r>
      <w:r w:rsidRPr="00893242">
        <w:t>POC_Pass.txt</w:t>
      </w:r>
      <w:r>
        <w:t xml:space="preserve">). Note: The wait time to fully preparation time of the existing file - </w:t>
      </w:r>
      <w:r w:rsidR="00D930A9">
        <w:t>RDWT2.txt –</w:t>
      </w:r>
      <w:r>
        <w:t xml:space="preserve"> </w:t>
      </w:r>
      <w:r w:rsidRPr="00891CDB">
        <w:rPr>
          <w:i/>
        </w:rPr>
        <w:t xml:space="preserve">For </w:t>
      </w:r>
      <w:r>
        <w:rPr>
          <w:i/>
        </w:rPr>
        <w:t>existing</w:t>
      </w:r>
      <w:r w:rsidRPr="00891CDB">
        <w:rPr>
          <w:i/>
        </w:rPr>
        <w:t xml:space="preserve"> file</w:t>
      </w:r>
    </w:p>
    <w:p w:rsidR="00891CDB" w:rsidRPr="00891CDB" w:rsidRDefault="00891CDB" w:rsidP="00891CDB">
      <w:r>
        <w:rPr>
          <w:noProof/>
        </w:rPr>
        <w:drawing>
          <wp:inline distT="0" distB="0" distL="0" distR="0" wp14:anchorId="3BB9FFB1" wp14:editId="6992FEDE">
            <wp:extent cx="6217920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4A" w:rsidRDefault="0015554A" w:rsidP="0015554A">
      <w:pPr>
        <w:pStyle w:val="Heading1"/>
      </w:pPr>
      <w:bookmarkStart w:id="5" w:name="_Toc491872439"/>
      <w:r>
        <w:lastRenderedPageBreak/>
        <w:t>Conclusion</w:t>
      </w:r>
      <w:bookmarkEnd w:id="5"/>
    </w:p>
    <w:p w:rsidR="00562463" w:rsidRDefault="00562463" w:rsidP="0015554A">
      <w:r>
        <w:t xml:space="preserve">The </w:t>
      </w:r>
      <w:r w:rsidRPr="00562463">
        <w:t>UNIX Triggering mechanism</w:t>
      </w:r>
      <w:r>
        <w:t xml:space="preserve"> has been successfully configured to monitors the activity/events of specific file under a directory. </w:t>
      </w:r>
    </w:p>
    <w:p w:rsidR="009447B8" w:rsidRDefault="009447B8" w:rsidP="0015554A"/>
    <w:p w:rsidR="003344E7" w:rsidRDefault="003344E7" w:rsidP="003344E7">
      <w:pPr>
        <w:pStyle w:val="Heading1"/>
      </w:pPr>
      <w:r>
        <w:lastRenderedPageBreak/>
        <w:t>Appendix</w:t>
      </w:r>
    </w:p>
    <w:p w:rsidR="007372EA" w:rsidRDefault="007372EA" w:rsidP="007372EA"/>
    <w:p w:rsidR="007372EA" w:rsidRDefault="007372EA" w:rsidP="007372EA"/>
    <w:p w:rsidR="007372EA" w:rsidRPr="007372EA" w:rsidRDefault="00E21093" w:rsidP="007372EA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2" o:title=""/>
          </v:shape>
          <o:OLEObject Type="Embed" ProgID="Package" ShapeID="_x0000_i1025" DrawAspect="Icon" ObjectID="_1566391060" r:id="rId23"/>
        </w:object>
      </w:r>
    </w:p>
    <w:p w:rsidR="003344E7" w:rsidRPr="003344E7" w:rsidRDefault="00E21093" w:rsidP="003344E7">
      <w:r>
        <w:object w:dxaOrig="1534" w:dyaOrig="997">
          <v:shape id="_x0000_i1026" type="#_x0000_t75" style="width:76.5pt;height:49.5pt" o:ole="">
            <v:imagedata r:id="rId24" o:title=""/>
          </v:shape>
          <o:OLEObject Type="Embed" ProgID="Package" ShapeID="_x0000_i1026" DrawAspect="Icon" ObjectID="_1566391061" r:id="rId25"/>
        </w:object>
      </w:r>
    </w:p>
    <w:sectPr w:rsidR="003344E7" w:rsidRPr="003344E7" w:rsidSect="00F379CC">
      <w:footerReference w:type="even" r:id="rId26"/>
      <w:footerReference w:type="default" r:id="rId27"/>
      <w:pgSz w:w="12240" w:h="15840"/>
      <w:pgMar w:top="1440" w:right="1080" w:bottom="1440" w:left="1080" w:header="720" w:footer="720" w:gutter="0"/>
      <w:pgBorders w:display="notFirstPage">
        <w:top w:val="single" w:sz="4" w:space="1" w:color="2F948A" w:themeColor="accent1"/>
        <w:left w:val="single" w:sz="4" w:space="4" w:color="2F948A" w:themeColor="accent1"/>
        <w:bottom w:val="single" w:sz="4" w:space="1" w:color="2F948A" w:themeColor="accent1"/>
        <w:right w:val="single" w:sz="4" w:space="4" w:color="2F948A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38A" w:rsidRDefault="00BE438A" w:rsidP="001746D2">
      <w:r>
        <w:separator/>
      </w:r>
    </w:p>
  </w:endnote>
  <w:endnote w:type="continuationSeparator" w:id="0">
    <w:p w:rsidR="00BE438A" w:rsidRDefault="00BE438A" w:rsidP="0017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Arial Unicode MS"/>
    <w:charset w:val="80"/>
    <w:family w:val="swiss"/>
    <w:pitch w:val="variable"/>
    <w:sig w:usb0="00000000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EC5" w:rsidRDefault="00285EC5" w:rsidP="000931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5EC5" w:rsidRDefault="00285EC5" w:rsidP="000931D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EC5" w:rsidRPr="00F91DD2" w:rsidRDefault="00F91DD2" w:rsidP="00F91DD2">
    <w:pPr>
      <w:pStyle w:val="Footer"/>
      <w:tabs>
        <w:tab w:val="clear" w:pos="8640"/>
        <w:tab w:val="right" w:pos="9990"/>
      </w:tabs>
      <w:ind w:right="360"/>
      <w:rPr>
        <w:sz w:val="20"/>
        <w:szCs w:val="20"/>
      </w:rPr>
    </w:pPr>
    <w:r>
      <w:tab/>
    </w:r>
    <w:r>
      <w:tab/>
    </w:r>
    <w:r w:rsidRPr="00F91DD2">
      <w:rPr>
        <w:sz w:val="20"/>
        <w:szCs w:val="20"/>
      </w:rPr>
      <w:t xml:space="preserve">Page </w:t>
    </w:r>
    <w:r w:rsidRPr="00F91DD2">
      <w:rPr>
        <w:rStyle w:val="PageNumber"/>
        <w:sz w:val="20"/>
        <w:szCs w:val="20"/>
      </w:rPr>
      <w:fldChar w:fldCharType="begin"/>
    </w:r>
    <w:r w:rsidRPr="00F91DD2">
      <w:rPr>
        <w:rStyle w:val="PageNumber"/>
        <w:sz w:val="20"/>
        <w:szCs w:val="20"/>
      </w:rPr>
      <w:instrText xml:space="preserve"> PAGE  \* Arabic </w:instrText>
    </w:r>
    <w:r w:rsidRPr="00F91DD2">
      <w:rPr>
        <w:rStyle w:val="PageNumber"/>
        <w:sz w:val="20"/>
        <w:szCs w:val="20"/>
      </w:rPr>
      <w:fldChar w:fldCharType="separate"/>
    </w:r>
    <w:r w:rsidR="00F05A5D">
      <w:rPr>
        <w:rStyle w:val="PageNumber"/>
        <w:noProof/>
        <w:sz w:val="20"/>
        <w:szCs w:val="20"/>
      </w:rPr>
      <w:t>3</w:t>
    </w:r>
    <w:r w:rsidRPr="00F91DD2">
      <w:rPr>
        <w:rStyle w:val="PageNumber"/>
        <w:sz w:val="20"/>
        <w:szCs w:val="20"/>
      </w:rPr>
      <w:fldChar w:fldCharType="end"/>
    </w:r>
    <w:r w:rsidRPr="00F91DD2">
      <w:rPr>
        <w:rStyle w:val="PageNumber"/>
        <w:sz w:val="20"/>
        <w:szCs w:val="20"/>
      </w:rPr>
      <w:t xml:space="preserve"> of </w:t>
    </w:r>
    <w:r w:rsidRPr="00F91DD2">
      <w:rPr>
        <w:rStyle w:val="PageNumber"/>
        <w:sz w:val="20"/>
        <w:szCs w:val="20"/>
      </w:rPr>
      <w:fldChar w:fldCharType="begin"/>
    </w:r>
    <w:r w:rsidRPr="00F91DD2">
      <w:rPr>
        <w:rStyle w:val="PageNumber"/>
        <w:sz w:val="20"/>
        <w:szCs w:val="20"/>
      </w:rPr>
      <w:instrText xml:space="preserve"> NUMPAGES </w:instrText>
    </w:r>
    <w:r w:rsidRPr="00F91DD2">
      <w:rPr>
        <w:rStyle w:val="PageNumber"/>
        <w:sz w:val="20"/>
        <w:szCs w:val="20"/>
      </w:rPr>
      <w:fldChar w:fldCharType="separate"/>
    </w:r>
    <w:r w:rsidR="00F05A5D">
      <w:rPr>
        <w:rStyle w:val="PageNumber"/>
        <w:noProof/>
        <w:sz w:val="20"/>
        <w:szCs w:val="20"/>
      </w:rPr>
      <w:t>9</w:t>
    </w:r>
    <w:r w:rsidRPr="00F91DD2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38A" w:rsidRDefault="00BE438A" w:rsidP="001746D2">
      <w:r>
        <w:separator/>
      </w:r>
    </w:p>
  </w:footnote>
  <w:footnote w:type="continuationSeparator" w:id="0">
    <w:p w:rsidR="00BE438A" w:rsidRDefault="00BE438A" w:rsidP="00174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3156964"/>
    <w:multiLevelType w:val="hybridMultilevel"/>
    <w:tmpl w:val="E6EA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52433"/>
    <w:multiLevelType w:val="hybridMultilevel"/>
    <w:tmpl w:val="C8C6E3B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6ED6578"/>
    <w:multiLevelType w:val="multilevel"/>
    <w:tmpl w:val="186A23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pStyle w:val="Heading4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B892E0A"/>
    <w:multiLevelType w:val="hybridMultilevel"/>
    <w:tmpl w:val="02E42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E21300"/>
    <w:multiLevelType w:val="hybridMultilevel"/>
    <w:tmpl w:val="28A6DFC8"/>
    <w:lvl w:ilvl="0" w:tplc="7EC611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9A3D41"/>
    <w:multiLevelType w:val="hybridMultilevel"/>
    <w:tmpl w:val="5DA27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EA7F08"/>
    <w:multiLevelType w:val="hybridMultilevel"/>
    <w:tmpl w:val="65C8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C6417"/>
    <w:multiLevelType w:val="hybridMultilevel"/>
    <w:tmpl w:val="43A8D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57915"/>
    <w:multiLevelType w:val="hybridMultilevel"/>
    <w:tmpl w:val="DCCACD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AF493F"/>
    <w:multiLevelType w:val="hybridMultilevel"/>
    <w:tmpl w:val="C49E6434"/>
    <w:lvl w:ilvl="0" w:tplc="950461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7D1769"/>
    <w:multiLevelType w:val="hybridMultilevel"/>
    <w:tmpl w:val="9CC81484"/>
    <w:lvl w:ilvl="0" w:tplc="EA0EA8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CE1B85"/>
    <w:multiLevelType w:val="hybridMultilevel"/>
    <w:tmpl w:val="4A1C7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920F9"/>
    <w:multiLevelType w:val="multilevel"/>
    <w:tmpl w:val="4864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24E34"/>
    <w:multiLevelType w:val="hybridMultilevel"/>
    <w:tmpl w:val="3DFAF190"/>
    <w:lvl w:ilvl="0" w:tplc="A37C3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6F506D"/>
    <w:multiLevelType w:val="hybridMultilevel"/>
    <w:tmpl w:val="137AB13C"/>
    <w:lvl w:ilvl="0" w:tplc="919ECD06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22374E8"/>
    <w:multiLevelType w:val="hybridMultilevel"/>
    <w:tmpl w:val="6048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45D21"/>
    <w:multiLevelType w:val="hybridMultilevel"/>
    <w:tmpl w:val="3B187452"/>
    <w:lvl w:ilvl="0" w:tplc="A7029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D61C09"/>
    <w:multiLevelType w:val="multilevel"/>
    <w:tmpl w:val="5CB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5C2105"/>
    <w:multiLevelType w:val="hybridMultilevel"/>
    <w:tmpl w:val="D23854C8"/>
    <w:lvl w:ilvl="0" w:tplc="D1ECF9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EA090D"/>
    <w:multiLevelType w:val="hybridMultilevel"/>
    <w:tmpl w:val="D29E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4E14D9"/>
    <w:multiLevelType w:val="hybridMultilevel"/>
    <w:tmpl w:val="E2D6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E76BB"/>
    <w:multiLevelType w:val="hybridMultilevel"/>
    <w:tmpl w:val="15A00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3C404A"/>
    <w:multiLevelType w:val="hybridMultilevel"/>
    <w:tmpl w:val="C3984C7E"/>
    <w:lvl w:ilvl="0" w:tplc="DDE8AF5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AA5958"/>
    <w:multiLevelType w:val="hybridMultilevel"/>
    <w:tmpl w:val="10F85F56"/>
    <w:lvl w:ilvl="0" w:tplc="D584AC9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93A518D"/>
    <w:multiLevelType w:val="hybridMultilevel"/>
    <w:tmpl w:val="8FB46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AC1585F"/>
    <w:multiLevelType w:val="hybridMultilevel"/>
    <w:tmpl w:val="0766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A36877"/>
    <w:multiLevelType w:val="hybridMultilevel"/>
    <w:tmpl w:val="655E30EA"/>
    <w:lvl w:ilvl="0" w:tplc="DAE2C6C6">
      <w:start w:val="1"/>
      <w:numFmt w:val="bullet"/>
      <w:pStyle w:val="ListParagraph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A9C361C"/>
    <w:multiLevelType w:val="hybridMultilevel"/>
    <w:tmpl w:val="C1C67044"/>
    <w:lvl w:ilvl="0" w:tplc="757698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DE2413"/>
    <w:multiLevelType w:val="hybridMultilevel"/>
    <w:tmpl w:val="0828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602261"/>
    <w:multiLevelType w:val="hybridMultilevel"/>
    <w:tmpl w:val="3E4A0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64055BF"/>
    <w:multiLevelType w:val="multilevel"/>
    <w:tmpl w:val="9328FE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6560702"/>
    <w:multiLevelType w:val="hybridMultilevel"/>
    <w:tmpl w:val="385692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182E62"/>
    <w:multiLevelType w:val="hybridMultilevel"/>
    <w:tmpl w:val="9968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354B15"/>
    <w:multiLevelType w:val="hybridMultilevel"/>
    <w:tmpl w:val="0D3AA5CC"/>
    <w:lvl w:ilvl="0" w:tplc="068A14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D0922D8"/>
    <w:multiLevelType w:val="multilevel"/>
    <w:tmpl w:val="55EEE5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E083CB4"/>
    <w:multiLevelType w:val="hybridMultilevel"/>
    <w:tmpl w:val="11264A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20486E"/>
    <w:multiLevelType w:val="multilevel"/>
    <w:tmpl w:val="0256EE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1"/>
  </w:num>
  <w:num w:numId="8">
    <w:abstractNumId w:val="1"/>
  </w:num>
  <w:num w:numId="9">
    <w:abstractNumId w:val="34"/>
  </w:num>
  <w:num w:numId="10">
    <w:abstractNumId w:val="3"/>
  </w:num>
  <w:num w:numId="11">
    <w:abstractNumId w:val="37"/>
  </w:num>
  <w:num w:numId="12">
    <w:abstractNumId w:val="37"/>
  </w:num>
  <w:num w:numId="13">
    <w:abstractNumId w:val="37"/>
  </w:num>
  <w:num w:numId="14">
    <w:abstractNumId w:val="35"/>
  </w:num>
  <w:num w:numId="15">
    <w:abstractNumId w:val="8"/>
  </w:num>
  <w:num w:numId="16">
    <w:abstractNumId w:val="10"/>
  </w:num>
  <w:num w:numId="17">
    <w:abstractNumId w:val="28"/>
  </w:num>
  <w:num w:numId="18">
    <w:abstractNumId w:val="25"/>
  </w:num>
  <w:num w:numId="19">
    <w:abstractNumId w:val="5"/>
  </w:num>
  <w:num w:numId="20">
    <w:abstractNumId w:val="31"/>
  </w:num>
  <w:num w:numId="21">
    <w:abstractNumId w:val="14"/>
  </w:num>
  <w:num w:numId="22">
    <w:abstractNumId w:val="13"/>
  </w:num>
  <w:num w:numId="23">
    <w:abstractNumId w:val="18"/>
  </w:num>
  <w:num w:numId="24">
    <w:abstractNumId w:val="19"/>
  </w:num>
  <w:num w:numId="25">
    <w:abstractNumId w:val="17"/>
  </w:num>
  <w:num w:numId="26">
    <w:abstractNumId w:val="15"/>
  </w:num>
  <w:num w:numId="27">
    <w:abstractNumId w:val="0"/>
  </w:num>
  <w:num w:numId="28">
    <w:abstractNumId w:val="12"/>
  </w:num>
  <w:num w:numId="29">
    <w:abstractNumId w:val="30"/>
  </w:num>
  <w:num w:numId="30">
    <w:abstractNumId w:val="32"/>
  </w:num>
  <w:num w:numId="31">
    <w:abstractNumId w:val="23"/>
  </w:num>
  <w:num w:numId="32">
    <w:abstractNumId w:val="24"/>
  </w:num>
  <w:num w:numId="33">
    <w:abstractNumId w:val="36"/>
  </w:num>
  <w:num w:numId="34">
    <w:abstractNumId w:val="29"/>
  </w:num>
  <w:num w:numId="35">
    <w:abstractNumId w:val="33"/>
  </w:num>
  <w:num w:numId="36">
    <w:abstractNumId w:val="22"/>
  </w:num>
  <w:num w:numId="37">
    <w:abstractNumId w:val="21"/>
  </w:num>
  <w:num w:numId="38">
    <w:abstractNumId w:val="20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99"/>
    <w:rsid w:val="00002DCE"/>
    <w:rsid w:val="0002066E"/>
    <w:rsid w:val="00026441"/>
    <w:rsid w:val="0002795C"/>
    <w:rsid w:val="0003021A"/>
    <w:rsid w:val="00030ED5"/>
    <w:rsid w:val="00046609"/>
    <w:rsid w:val="00070050"/>
    <w:rsid w:val="00076056"/>
    <w:rsid w:val="000814E5"/>
    <w:rsid w:val="000817C4"/>
    <w:rsid w:val="00082773"/>
    <w:rsid w:val="000858FE"/>
    <w:rsid w:val="00086629"/>
    <w:rsid w:val="00087F28"/>
    <w:rsid w:val="00090C6A"/>
    <w:rsid w:val="000931DE"/>
    <w:rsid w:val="000B0539"/>
    <w:rsid w:val="000B3F0E"/>
    <w:rsid w:val="000B5872"/>
    <w:rsid w:val="000B5C39"/>
    <w:rsid w:val="000C40F2"/>
    <w:rsid w:val="000D2764"/>
    <w:rsid w:val="000D3CE1"/>
    <w:rsid w:val="000E36CD"/>
    <w:rsid w:val="001019AE"/>
    <w:rsid w:val="00102A8D"/>
    <w:rsid w:val="001070A3"/>
    <w:rsid w:val="00113AF7"/>
    <w:rsid w:val="00116F3E"/>
    <w:rsid w:val="001200BB"/>
    <w:rsid w:val="001320DB"/>
    <w:rsid w:val="00150908"/>
    <w:rsid w:val="001533D6"/>
    <w:rsid w:val="0015554A"/>
    <w:rsid w:val="0015678C"/>
    <w:rsid w:val="00161E7E"/>
    <w:rsid w:val="001624D9"/>
    <w:rsid w:val="001636D2"/>
    <w:rsid w:val="00165818"/>
    <w:rsid w:val="00166D0E"/>
    <w:rsid w:val="00170156"/>
    <w:rsid w:val="001706C3"/>
    <w:rsid w:val="00173D85"/>
    <w:rsid w:val="001746D2"/>
    <w:rsid w:val="00181836"/>
    <w:rsid w:val="00185085"/>
    <w:rsid w:val="00186DDA"/>
    <w:rsid w:val="00186E06"/>
    <w:rsid w:val="00191411"/>
    <w:rsid w:val="00193C84"/>
    <w:rsid w:val="001A10AD"/>
    <w:rsid w:val="001A5A80"/>
    <w:rsid w:val="001A5DED"/>
    <w:rsid w:val="001B2A19"/>
    <w:rsid w:val="001B3CC8"/>
    <w:rsid w:val="001B4A4A"/>
    <w:rsid w:val="001C78A9"/>
    <w:rsid w:val="001D2A4F"/>
    <w:rsid w:val="001F3504"/>
    <w:rsid w:val="001F7B06"/>
    <w:rsid w:val="0020416F"/>
    <w:rsid w:val="00207139"/>
    <w:rsid w:val="00207A4E"/>
    <w:rsid w:val="00211E09"/>
    <w:rsid w:val="00215548"/>
    <w:rsid w:val="0022000F"/>
    <w:rsid w:val="00224ABB"/>
    <w:rsid w:val="00236B92"/>
    <w:rsid w:val="00240AE5"/>
    <w:rsid w:val="00245408"/>
    <w:rsid w:val="00247D72"/>
    <w:rsid w:val="00250E91"/>
    <w:rsid w:val="0025202D"/>
    <w:rsid w:val="00257DA9"/>
    <w:rsid w:val="00262DCB"/>
    <w:rsid w:val="002634D9"/>
    <w:rsid w:val="00273263"/>
    <w:rsid w:val="002750BF"/>
    <w:rsid w:val="00276CEB"/>
    <w:rsid w:val="00282CD4"/>
    <w:rsid w:val="0028383B"/>
    <w:rsid w:val="002854CC"/>
    <w:rsid w:val="00285EC5"/>
    <w:rsid w:val="002955F7"/>
    <w:rsid w:val="00295E3C"/>
    <w:rsid w:val="002B2DCA"/>
    <w:rsid w:val="002C7FEC"/>
    <w:rsid w:val="002D6A51"/>
    <w:rsid w:val="002D7F0B"/>
    <w:rsid w:val="002E3E18"/>
    <w:rsid w:val="002E48A7"/>
    <w:rsid w:val="002E7CD5"/>
    <w:rsid w:val="002F1393"/>
    <w:rsid w:val="002F25E9"/>
    <w:rsid w:val="002F3160"/>
    <w:rsid w:val="002F5493"/>
    <w:rsid w:val="002F578C"/>
    <w:rsid w:val="003049FA"/>
    <w:rsid w:val="0030530D"/>
    <w:rsid w:val="00312174"/>
    <w:rsid w:val="00315ED5"/>
    <w:rsid w:val="00322733"/>
    <w:rsid w:val="003249E5"/>
    <w:rsid w:val="00325E61"/>
    <w:rsid w:val="003303F5"/>
    <w:rsid w:val="00330489"/>
    <w:rsid w:val="00330B7C"/>
    <w:rsid w:val="00331E7D"/>
    <w:rsid w:val="00332F36"/>
    <w:rsid w:val="003331B8"/>
    <w:rsid w:val="003335AA"/>
    <w:rsid w:val="003344E7"/>
    <w:rsid w:val="00337A45"/>
    <w:rsid w:val="003411C7"/>
    <w:rsid w:val="00344197"/>
    <w:rsid w:val="00352D08"/>
    <w:rsid w:val="00360020"/>
    <w:rsid w:val="003624D5"/>
    <w:rsid w:val="003631F0"/>
    <w:rsid w:val="003704A0"/>
    <w:rsid w:val="003720D4"/>
    <w:rsid w:val="0037221A"/>
    <w:rsid w:val="00372A05"/>
    <w:rsid w:val="00372E3A"/>
    <w:rsid w:val="003777E9"/>
    <w:rsid w:val="00380130"/>
    <w:rsid w:val="00381521"/>
    <w:rsid w:val="00386211"/>
    <w:rsid w:val="00387F7C"/>
    <w:rsid w:val="00394E6C"/>
    <w:rsid w:val="003A06DE"/>
    <w:rsid w:val="003A3A97"/>
    <w:rsid w:val="003A46CD"/>
    <w:rsid w:val="003A5AF4"/>
    <w:rsid w:val="003A737B"/>
    <w:rsid w:val="003C4D73"/>
    <w:rsid w:val="003C6FE9"/>
    <w:rsid w:val="003C7A2E"/>
    <w:rsid w:val="003D3BB9"/>
    <w:rsid w:val="003E1AE6"/>
    <w:rsid w:val="003E683C"/>
    <w:rsid w:val="003F06BE"/>
    <w:rsid w:val="003F1295"/>
    <w:rsid w:val="004013A1"/>
    <w:rsid w:val="00401B39"/>
    <w:rsid w:val="004078B5"/>
    <w:rsid w:val="004106CE"/>
    <w:rsid w:val="00411DA6"/>
    <w:rsid w:val="00417B81"/>
    <w:rsid w:val="00427196"/>
    <w:rsid w:val="004305A9"/>
    <w:rsid w:val="00436A46"/>
    <w:rsid w:val="004375A3"/>
    <w:rsid w:val="004419A4"/>
    <w:rsid w:val="00450C93"/>
    <w:rsid w:val="004526C9"/>
    <w:rsid w:val="004616EA"/>
    <w:rsid w:val="00462168"/>
    <w:rsid w:val="00462E97"/>
    <w:rsid w:val="00463C87"/>
    <w:rsid w:val="00472220"/>
    <w:rsid w:val="00473212"/>
    <w:rsid w:val="004740A2"/>
    <w:rsid w:val="004867E3"/>
    <w:rsid w:val="00494510"/>
    <w:rsid w:val="00497D72"/>
    <w:rsid w:val="004A2C9C"/>
    <w:rsid w:val="004A3A8A"/>
    <w:rsid w:val="004B0160"/>
    <w:rsid w:val="004B7833"/>
    <w:rsid w:val="004D3956"/>
    <w:rsid w:val="004E2432"/>
    <w:rsid w:val="004E3C10"/>
    <w:rsid w:val="004E4102"/>
    <w:rsid w:val="004E47AE"/>
    <w:rsid w:val="004F7722"/>
    <w:rsid w:val="00503730"/>
    <w:rsid w:val="0051445A"/>
    <w:rsid w:val="005220E7"/>
    <w:rsid w:val="00524963"/>
    <w:rsid w:val="00531463"/>
    <w:rsid w:val="00532602"/>
    <w:rsid w:val="0053365B"/>
    <w:rsid w:val="0054057A"/>
    <w:rsid w:val="005467DB"/>
    <w:rsid w:val="0055077A"/>
    <w:rsid w:val="00551111"/>
    <w:rsid w:val="00553926"/>
    <w:rsid w:val="00561B80"/>
    <w:rsid w:val="00561EBB"/>
    <w:rsid w:val="00562463"/>
    <w:rsid w:val="00574DF4"/>
    <w:rsid w:val="005852A6"/>
    <w:rsid w:val="00585FCD"/>
    <w:rsid w:val="00590A4C"/>
    <w:rsid w:val="00592264"/>
    <w:rsid w:val="00597A29"/>
    <w:rsid w:val="005A2A57"/>
    <w:rsid w:val="005A7508"/>
    <w:rsid w:val="005B592B"/>
    <w:rsid w:val="005B6B99"/>
    <w:rsid w:val="005C4E63"/>
    <w:rsid w:val="005C5352"/>
    <w:rsid w:val="005C7921"/>
    <w:rsid w:val="005D1995"/>
    <w:rsid w:val="005D35FD"/>
    <w:rsid w:val="005D54E9"/>
    <w:rsid w:val="005D66BA"/>
    <w:rsid w:val="005E5F7B"/>
    <w:rsid w:val="005E5FF5"/>
    <w:rsid w:val="006010E1"/>
    <w:rsid w:val="00610B9F"/>
    <w:rsid w:val="00615C27"/>
    <w:rsid w:val="00617DA3"/>
    <w:rsid w:val="00620D72"/>
    <w:rsid w:val="006215DC"/>
    <w:rsid w:val="006276C3"/>
    <w:rsid w:val="00630D77"/>
    <w:rsid w:val="00631951"/>
    <w:rsid w:val="00635CC9"/>
    <w:rsid w:val="00636EB6"/>
    <w:rsid w:val="0064315D"/>
    <w:rsid w:val="00643BAC"/>
    <w:rsid w:val="006458BB"/>
    <w:rsid w:val="00653DD5"/>
    <w:rsid w:val="00654BFA"/>
    <w:rsid w:val="0067192E"/>
    <w:rsid w:val="00677C1A"/>
    <w:rsid w:val="00680A36"/>
    <w:rsid w:val="006823A7"/>
    <w:rsid w:val="00693142"/>
    <w:rsid w:val="006A5CCD"/>
    <w:rsid w:val="006A6BCA"/>
    <w:rsid w:val="006B0DD5"/>
    <w:rsid w:val="006B37DC"/>
    <w:rsid w:val="006C1CD6"/>
    <w:rsid w:val="006D612E"/>
    <w:rsid w:val="006E5750"/>
    <w:rsid w:val="006F1D77"/>
    <w:rsid w:val="006F1D7D"/>
    <w:rsid w:val="006F2510"/>
    <w:rsid w:val="006F773D"/>
    <w:rsid w:val="006F7F60"/>
    <w:rsid w:val="00701A47"/>
    <w:rsid w:val="00706606"/>
    <w:rsid w:val="00706BA5"/>
    <w:rsid w:val="0071020F"/>
    <w:rsid w:val="007103DE"/>
    <w:rsid w:val="00711DEF"/>
    <w:rsid w:val="00712297"/>
    <w:rsid w:val="00714B4F"/>
    <w:rsid w:val="007158A7"/>
    <w:rsid w:val="00717DE6"/>
    <w:rsid w:val="00720389"/>
    <w:rsid w:val="0072178A"/>
    <w:rsid w:val="00726728"/>
    <w:rsid w:val="00726FB9"/>
    <w:rsid w:val="00730D07"/>
    <w:rsid w:val="0073423B"/>
    <w:rsid w:val="00736D34"/>
    <w:rsid w:val="007372EA"/>
    <w:rsid w:val="007411B6"/>
    <w:rsid w:val="007418A7"/>
    <w:rsid w:val="0074278D"/>
    <w:rsid w:val="00742FEF"/>
    <w:rsid w:val="0075584A"/>
    <w:rsid w:val="00756CA6"/>
    <w:rsid w:val="007600B2"/>
    <w:rsid w:val="007648F6"/>
    <w:rsid w:val="00767E7C"/>
    <w:rsid w:val="00775F00"/>
    <w:rsid w:val="007772D9"/>
    <w:rsid w:val="007800EB"/>
    <w:rsid w:val="007806D4"/>
    <w:rsid w:val="007811B5"/>
    <w:rsid w:val="00790571"/>
    <w:rsid w:val="00791C13"/>
    <w:rsid w:val="00793129"/>
    <w:rsid w:val="00796187"/>
    <w:rsid w:val="0079632B"/>
    <w:rsid w:val="00796492"/>
    <w:rsid w:val="0079772A"/>
    <w:rsid w:val="007A68B8"/>
    <w:rsid w:val="007A68C7"/>
    <w:rsid w:val="007B1208"/>
    <w:rsid w:val="007B1DAD"/>
    <w:rsid w:val="007D072A"/>
    <w:rsid w:val="007D2602"/>
    <w:rsid w:val="007D45D0"/>
    <w:rsid w:val="007D4B25"/>
    <w:rsid w:val="007D4E54"/>
    <w:rsid w:val="007D7907"/>
    <w:rsid w:val="007E0111"/>
    <w:rsid w:val="007E22EE"/>
    <w:rsid w:val="007E434B"/>
    <w:rsid w:val="007F1F8E"/>
    <w:rsid w:val="007F2B77"/>
    <w:rsid w:val="007F2F06"/>
    <w:rsid w:val="00800612"/>
    <w:rsid w:val="00810404"/>
    <w:rsid w:val="0081206B"/>
    <w:rsid w:val="00816C3C"/>
    <w:rsid w:val="00824987"/>
    <w:rsid w:val="00832250"/>
    <w:rsid w:val="0083400B"/>
    <w:rsid w:val="00857AC0"/>
    <w:rsid w:val="008603A9"/>
    <w:rsid w:val="0086504E"/>
    <w:rsid w:val="00866FE1"/>
    <w:rsid w:val="00870340"/>
    <w:rsid w:val="00876037"/>
    <w:rsid w:val="008834A5"/>
    <w:rsid w:val="0088423D"/>
    <w:rsid w:val="0088670E"/>
    <w:rsid w:val="00891CDB"/>
    <w:rsid w:val="008922D2"/>
    <w:rsid w:val="00893242"/>
    <w:rsid w:val="0089473A"/>
    <w:rsid w:val="0089590F"/>
    <w:rsid w:val="00895C5F"/>
    <w:rsid w:val="008A4B9F"/>
    <w:rsid w:val="008A5815"/>
    <w:rsid w:val="008B26B9"/>
    <w:rsid w:val="008B672D"/>
    <w:rsid w:val="008C486B"/>
    <w:rsid w:val="008C5556"/>
    <w:rsid w:val="008C664A"/>
    <w:rsid w:val="008C7DFF"/>
    <w:rsid w:val="008E0AD9"/>
    <w:rsid w:val="008F035B"/>
    <w:rsid w:val="008F53CD"/>
    <w:rsid w:val="008F5CAB"/>
    <w:rsid w:val="00901484"/>
    <w:rsid w:val="009020EF"/>
    <w:rsid w:val="009049C4"/>
    <w:rsid w:val="00912AF0"/>
    <w:rsid w:val="009152DB"/>
    <w:rsid w:val="00921C2A"/>
    <w:rsid w:val="0092569C"/>
    <w:rsid w:val="00927899"/>
    <w:rsid w:val="00927D77"/>
    <w:rsid w:val="00930B0A"/>
    <w:rsid w:val="00931FC2"/>
    <w:rsid w:val="009447B8"/>
    <w:rsid w:val="0094646A"/>
    <w:rsid w:val="00950D58"/>
    <w:rsid w:val="009516FD"/>
    <w:rsid w:val="00951A02"/>
    <w:rsid w:val="00956F63"/>
    <w:rsid w:val="00957AEC"/>
    <w:rsid w:val="00970A75"/>
    <w:rsid w:val="00972B3E"/>
    <w:rsid w:val="0097479D"/>
    <w:rsid w:val="00980819"/>
    <w:rsid w:val="0099149B"/>
    <w:rsid w:val="009A3A78"/>
    <w:rsid w:val="009B156B"/>
    <w:rsid w:val="009B6AAB"/>
    <w:rsid w:val="009D28F4"/>
    <w:rsid w:val="009D4B20"/>
    <w:rsid w:val="009D5D0D"/>
    <w:rsid w:val="009D706C"/>
    <w:rsid w:val="009E5043"/>
    <w:rsid w:val="009F32AB"/>
    <w:rsid w:val="00A03275"/>
    <w:rsid w:val="00A05B9B"/>
    <w:rsid w:val="00A066C5"/>
    <w:rsid w:val="00A132DE"/>
    <w:rsid w:val="00A174FA"/>
    <w:rsid w:val="00A204AF"/>
    <w:rsid w:val="00A20A5B"/>
    <w:rsid w:val="00A2196A"/>
    <w:rsid w:val="00A27342"/>
    <w:rsid w:val="00A3209D"/>
    <w:rsid w:val="00A344BA"/>
    <w:rsid w:val="00A350DF"/>
    <w:rsid w:val="00A35E58"/>
    <w:rsid w:val="00A3641B"/>
    <w:rsid w:val="00A4139F"/>
    <w:rsid w:val="00A43A56"/>
    <w:rsid w:val="00A536CB"/>
    <w:rsid w:val="00A53913"/>
    <w:rsid w:val="00A54644"/>
    <w:rsid w:val="00A54E58"/>
    <w:rsid w:val="00A631DD"/>
    <w:rsid w:val="00A632EB"/>
    <w:rsid w:val="00A65295"/>
    <w:rsid w:val="00A77C53"/>
    <w:rsid w:val="00AA5B07"/>
    <w:rsid w:val="00AA7D31"/>
    <w:rsid w:val="00AB0533"/>
    <w:rsid w:val="00AB6698"/>
    <w:rsid w:val="00AB72A2"/>
    <w:rsid w:val="00AC2740"/>
    <w:rsid w:val="00AC6F5E"/>
    <w:rsid w:val="00AC7BB3"/>
    <w:rsid w:val="00AD62CC"/>
    <w:rsid w:val="00AD7237"/>
    <w:rsid w:val="00AD7A4E"/>
    <w:rsid w:val="00AE056E"/>
    <w:rsid w:val="00AE125E"/>
    <w:rsid w:val="00AE466E"/>
    <w:rsid w:val="00AF632A"/>
    <w:rsid w:val="00B002D6"/>
    <w:rsid w:val="00B00E48"/>
    <w:rsid w:val="00B040F2"/>
    <w:rsid w:val="00B127CB"/>
    <w:rsid w:val="00B165CB"/>
    <w:rsid w:val="00B1708E"/>
    <w:rsid w:val="00B1794A"/>
    <w:rsid w:val="00B17D7A"/>
    <w:rsid w:val="00B302E5"/>
    <w:rsid w:val="00B32958"/>
    <w:rsid w:val="00B32BEE"/>
    <w:rsid w:val="00B33C46"/>
    <w:rsid w:val="00B33E9F"/>
    <w:rsid w:val="00B5013B"/>
    <w:rsid w:val="00B55080"/>
    <w:rsid w:val="00B555D2"/>
    <w:rsid w:val="00B74DEA"/>
    <w:rsid w:val="00B77617"/>
    <w:rsid w:val="00B8461B"/>
    <w:rsid w:val="00B86CD3"/>
    <w:rsid w:val="00B87896"/>
    <w:rsid w:val="00B90BED"/>
    <w:rsid w:val="00B92DAC"/>
    <w:rsid w:val="00BA2BEF"/>
    <w:rsid w:val="00BB0224"/>
    <w:rsid w:val="00BB0877"/>
    <w:rsid w:val="00BB0D91"/>
    <w:rsid w:val="00BC010A"/>
    <w:rsid w:val="00BC4B13"/>
    <w:rsid w:val="00BC7CE0"/>
    <w:rsid w:val="00BD2821"/>
    <w:rsid w:val="00BD79B1"/>
    <w:rsid w:val="00BE438A"/>
    <w:rsid w:val="00BF1117"/>
    <w:rsid w:val="00BF4E00"/>
    <w:rsid w:val="00C021D1"/>
    <w:rsid w:val="00C0603B"/>
    <w:rsid w:val="00C07CD2"/>
    <w:rsid w:val="00C1127A"/>
    <w:rsid w:val="00C15B01"/>
    <w:rsid w:val="00C17196"/>
    <w:rsid w:val="00C17E53"/>
    <w:rsid w:val="00C210F9"/>
    <w:rsid w:val="00C21FF4"/>
    <w:rsid w:val="00C32A65"/>
    <w:rsid w:val="00C37270"/>
    <w:rsid w:val="00C41984"/>
    <w:rsid w:val="00C44E6B"/>
    <w:rsid w:val="00C46451"/>
    <w:rsid w:val="00C50343"/>
    <w:rsid w:val="00C52DD1"/>
    <w:rsid w:val="00C53AA2"/>
    <w:rsid w:val="00C62810"/>
    <w:rsid w:val="00C64EFC"/>
    <w:rsid w:val="00C71541"/>
    <w:rsid w:val="00C73450"/>
    <w:rsid w:val="00C76F02"/>
    <w:rsid w:val="00C8027B"/>
    <w:rsid w:val="00C92322"/>
    <w:rsid w:val="00C926EE"/>
    <w:rsid w:val="00C95CDD"/>
    <w:rsid w:val="00CA3E39"/>
    <w:rsid w:val="00CB1FF8"/>
    <w:rsid w:val="00CB3783"/>
    <w:rsid w:val="00CB7866"/>
    <w:rsid w:val="00CC0567"/>
    <w:rsid w:val="00CC261F"/>
    <w:rsid w:val="00CC3958"/>
    <w:rsid w:val="00CC5D3C"/>
    <w:rsid w:val="00CD015F"/>
    <w:rsid w:val="00CD0735"/>
    <w:rsid w:val="00CD47A7"/>
    <w:rsid w:val="00CD5423"/>
    <w:rsid w:val="00CD60AD"/>
    <w:rsid w:val="00CD77A0"/>
    <w:rsid w:val="00CE60EC"/>
    <w:rsid w:val="00CF65BF"/>
    <w:rsid w:val="00D00AD8"/>
    <w:rsid w:val="00D13F80"/>
    <w:rsid w:val="00D21589"/>
    <w:rsid w:val="00D237AA"/>
    <w:rsid w:val="00D23A23"/>
    <w:rsid w:val="00D24158"/>
    <w:rsid w:val="00D30A1E"/>
    <w:rsid w:val="00D3474A"/>
    <w:rsid w:val="00D4724B"/>
    <w:rsid w:val="00D539CB"/>
    <w:rsid w:val="00D6240C"/>
    <w:rsid w:val="00D66A17"/>
    <w:rsid w:val="00D67B17"/>
    <w:rsid w:val="00D73ED2"/>
    <w:rsid w:val="00D75AAA"/>
    <w:rsid w:val="00D77773"/>
    <w:rsid w:val="00D930A9"/>
    <w:rsid w:val="00D9422E"/>
    <w:rsid w:val="00DA038E"/>
    <w:rsid w:val="00DB3F40"/>
    <w:rsid w:val="00DC3F67"/>
    <w:rsid w:val="00DC4496"/>
    <w:rsid w:val="00DC4839"/>
    <w:rsid w:val="00DC5E3E"/>
    <w:rsid w:val="00DC6AEC"/>
    <w:rsid w:val="00DC6FAF"/>
    <w:rsid w:val="00DC7420"/>
    <w:rsid w:val="00DC7B21"/>
    <w:rsid w:val="00DD1635"/>
    <w:rsid w:val="00DE0598"/>
    <w:rsid w:val="00DE1280"/>
    <w:rsid w:val="00DE15D8"/>
    <w:rsid w:val="00DE3D0C"/>
    <w:rsid w:val="00DF1C4B"/>
    <w:rsid w:val="00E03972"/>
    <w:rsid w:val="00E044F7"/>
    <w:rsid w:val="00E1705B"/>
    <w:rsid w:val="00E21093"/>
    <w:rsid w:val="00E23F17"/>
    <w:rsid w:val="00E250B5"/>
    <w:rsid w:val="00E268DA"/>
    <w:rsid w:val="00E308A2"/>
    <w:rsid w:val="00E31C7D"/>
    <w:rsid w:val="00E34627"/>
    <w:rsid w:val="00E37326"/>
    <w:rsid w:val="00E377EA"/>
    <w:rsid w:val="00E41282"/>
    <w:rsid w:val="00E41C24"/>
    <w:rsid w:val="00E42B8B"/>
    <w:rsid w:val="00E50C27"/>
    <w:rsid w:val="00E52BD1"/>
    <w:rsid w:val="00E52FC7"/>
    <w:rsid w:val="00E610A5"/>
    <w:rsid w:val="00E62F2F"/>
    <w:rsid w:val="00E641CD"/>
    <w:rsid w:val="00E67C07"/>
    <w:rsid w:val="00E71025"/>
    <w:rsid w:val="00E71DA6"/>
    <w:rsid w:val="00E7454D"/>
    <w:rsid w:val="00E77389"/>
    <w:rsid w:val="00E86CA8"/>
    <w:rsid w:val="00E96994"/>
    <w:rsid w:val="00EA27F9"/>
    <w:rsid w:val="00EA3D1D"/>
    <w:rsid w:val="00EB07A2"/>
    <w:rsid w:val="00EB168F"/>
    <w:rsid w:val="00EB2744"/>
    <w:rsid w:val="00EB6289"/>
    <w:rsid w:val="00EC3809"/>
    <w:rsid w:val="00EC6EAF"/>
    <w:rsid w:val="00EE3B2F"/>
    <w:rsid w:val="00EE4403"/>
    <w:rsid w:val="00EE46D2"/>
    <w:rsid w:val="00EF14D9"/>
    <w:rsid w:val="00EF3EBF"/>
    <w:rsid w:val="00EF64EA"/>
    <w:rsid w:val="00EF7551"/>
    <w:rsid w:val="00F05A5D"/>
    <w:rsid w:val="00F068A8"/>
    <w:rsid w:val="00F10D3B"/>
    <w:rsid w:val="00F14DC0"/>
    <w:rsid w:val="00F164DF"/>
    <w:rsid w:val="00F1674E"/>
    <w:rsid w:val="00F24D55"/>
    <w:rsid w:val="00F2607B"/>
    <w:rsid w:val="00F309E3"/>
    <w:rsid w:val="00F320CA"/>
    <w:rsid w:val="00F32636"/>
    <w:rsid w:val="00F32DA3"/>
    <w:rsid w:val="00F33F94"/>
    <w:rsid w:val="00F35168"/>
    <w:rsid w:val="00F36FEA"/>
    <w:rsid w:val="00F379CC"/>
    <w:rsid w:val="00F434CC"/>
    <w:rsid w:val="00F450A5"/>
    <w:rsid w:val="00F45631"/>
    <w:rsid w:val="00F475B3"/>
    <w:rsid w:val="00F476F0"/>
    <w:rsid w:val="00F610A8"/>
    <w:rsid w:val="00F61AAE"/>
    <w:rsid w:val="00F6543F"/>
    <w:rsid w:val="00F74789"/>
    <w:rsid w:val="00F76CF2"/>
    <w:rsid w:val="00F86B37"/>
    <w:rsid w:val="00F8776F"/>
    <w:rsid w:val="00F91DD2"/>
    <w:rsid w:val="00F941EF"/>
    <w:rsid w:val="00FA2A04"/>
    <w:rsid w:val="00FA4A93"/>
    <w:rsid w:val="00FA72F9"/>
    <w:rsid w:val="00FB1064"/>
    <w:rsid w:val="00FB61D5"/>
    <w:rsid w:val="00FC2608"/>
    <w:rsid w:val="00FC4E8A"/>
    <w:rsid w:val="00FC50CA"/>
    <w:rsid w:val="00FC56A7"/>
    <w:rsid w:val="00FC71FB"/>
    <w:rsid w:val="00FD7E8F"/>
    <w:rsid w:val="00FE339E"/>
    <w:rsid w:val="00FE559F"/>
    <w:rsid w:val="00FF4297"/>
    <w:rsid w:val="00FF6C63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6F6A9B0-7792-4769-AEC5-6E8ADEF7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BFA"/>
    <w:pPr>
      <w:ind w:left="360"/>
    </w:pPr>
    <w:rPr>
      <w:color w:val="7D7061" w:themeColor="accent3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15D8"/>
    <w:pPr>
      <w:keepNext/>
      <w:keepLines/>
      <w:pageBreakBefore/>
      <w:numPr>
        <w:numId w:val="13"/>
      </w:numPr>
      <w:tabs>
        <w:tab w:val="left" w:pos="810"/>
      </w:tabs>
      <w:spacing w:before="480" w:line="360" w:lineRule="auto"/>
      <w:ind w:right="403"/>
      <w:outlineLvl w:val="0"/>
    </w:pPr>
    <w:rPr>
      <w:rFonts w:asciiTheme="majorHAnsi" w:eastAsiaTheme="majorEastAsia" w:hAnsiTheme="majorHAnsi" w:cstheme="majorBidi"/>
      <w:b/>
      <w:bCs/>
      <w:color w:val="2F948A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3BB9"/>
    <w:pPr>
      <w:keepNext/>
      <w:keepLines/>
      <w:numPr>
        <w:ilvl w:val="1"/>
        <w:numId w:val="13"/>
      </w:numPr>
      <w:spacing w:before="200" w:line="360" w:lineRule="auto"/>
      <w:ind w:left="936"/>
      <w:outlineLvl w:val="1"/>
    </w:pPr>
    <w:rPr>
      <w:rFonts w:asciiTheme="majorHAnsi" w:eastAsiaTheme="majorEastAsia" w:hAnsiTheme="majorHAnsi" w:cstheme="majorBidi"/>
      <w:b/>
      <w:bCs/>
      <w:i/>
      <w:noProof/>
      <w:color w:val="513284" w:themeColor="accent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56"/>
    <w:pPr>
      <w:keepNext/>
      <w:keepLines/>
      <w:numPr>
        <w:ilvl w:val="2"/>
        <w:numId w:val="13"/>
      </w:numPr>
      <w:spacing w:before="200" w:line="360" w:lineRule="auto"/>
      <w:ind w:left="1080"/>
      <w:outlineLvl w:val="2"/>
    </w:pPr>
    <w:rPr>
      <w:rFonts w:asciiTheme="majorHAnsi" w:eastAsiaTheme="majorEastAsia" w:hAnsiTheme="majorHAnsi" w:cstheme="majorBidi"/>
      <w:b/>
      <w:bCs/>
      <w:color w:val="D07526" w:themeColor="accent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6FE9"/>
    <w:pPr>
      <w:keepNext/>
      <w:keepLines/>
      <w:numPr>
        <w:ilvl w:val="4"/>
        <w:numId w:val="10"/>
      </w:numPr>
      <w:spacing w:before="200" w:line="360" w:lineRule="auto"/>
      <w:outlineLvl w:val="3"/>
    </w:pPr>
    <w:rPr>
      <w:rFonts w:asciiTheme="majorHAnsi" w:eastAsiaTheme="majorEastAsia" w:hAnsiTheme="majorHAnsi" w:cstheme="majorBidi"/>
      <w:bCs/>
      <w:iCs/>
      <w:color w:val="2F9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F4"/>
    <w:rPr>
      <w:rFonts w:asciiTheme="majorHAnsi" w:eastAsiaTheme="majorEastAsia" w:hAnsiTheme="majorHAnsi" w:cstheme="majorBidi"/>
      <w:b/>
      <w:bCs/>
      <w:color w:val="2F948A" w:themeColor="accent1"/>
      <w:sz w:val="28"/>
      <w:szCs w:val="32"/>
    </w:rPr>
  </w:style>
  <w:style w:type="character" w:styleId="Strong">
    <w:name w:val="Strong"/>
    <w:aliases w:val="Title Page"/>
    <w:basedOn w:val="DefaultParagraphFont"/>
    <w:uiPriority w:val="22"/>
    <w:qFormat/>
    <w:rsid w:val="00B55080"/>
    <w:rPr>
      <w:rFonts w:asciiTheme="majorHAnsi" w:hAnsiTheme="majorHAnsi"/>
      <w:b/>
      <w:bCs/>
      <w:color w:val="7D7061" w:themeColor="accent3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0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A5"/>
    <w:rPr>
      <w:rFonts w:ascii="Lucida Grande" w:hAnsi="Lucida Grande" w:cs="Lucida Grande"/>
      <w:color w:val="7D7061" w:themeColor="accent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D3BB9"/>
    <w:rPr>
      <w:rFonts w:asciiTheme="majorHAnsi" w:eastAsiaTheme="majorEastAsia" w:hAnsiTheme="majorHAnsi" w:cstheme="majorBidi"/>
      <w:b/>
      <w:bCs/>
      <w:i/>
      <w:noProof/>
      <w:color w:val="513284" w:themeColor="accent2"/>
      <w:szCs w:val="26"/>
    </w:rPr>
  </w:style>
  <w:style w:type="paragraph" w:styleId="NoSpacing">
    <w:name w:val="No Spacing"/>
    <w:uiPriority w:val="1"/>
    <w:rsid w:val="00E610A5"/>
    <w:pPr>
      <w:ind w:left="360"/>
    </w:pPr>
    <w:rPr>
      <w:color w:val="7D7061" w:themeColor="accent3"/>
    </w:rPr>
  </w:style>
  <w:style w:type="paragraph" w:styleId="Subtitle">
    <w:name w:val="Subtitle"/>
    <w:aliases w:val="Title Page Stuff"/>
    <w:basedOn w:val="Normal"/>
    <w:next w:val="Normal"/>
    <w:link w:val="SubtitleChar"/>
    <w:autoRedefine/>
    <w:uiPriority w:val="11"/>
    <w:qFormat/>
    <w:rsid w:val="00E610A5"/>
    <w:pPr>
      <w:numPr>
        <w:ilvl w:val="1"/>
      </w:numPr>
      <w:spacing w:line="360" w:lineRule="auto"/>
      <w:ind w:left="360"/>
      <w:jc w:val="right"/>
    </w:pPr>
    <w:rPr>
      <w:rFonts w:asciiTheme="majorHAnsi" w:eastAsiaTheme="majorEastAsia" w:hAnsiTheme="majorHAnsi" w:cstheme="majorBidi"/>
      <w:iCs/>
      <w:spacing w:val="15"/>
      <w:sz w:val="36"/>
    </w:rPr>
  </w:style>
  <w:style w:type="character" w:customStyle="1" w:styleId="SubtitleChar">
    <w:name w:val="Subtitle Char"/>
    <w:aliases w:val="Title Page Stuff Char"/>
    <w:basedOn w:val="DefaultParagraphFont"/>
    <w:link w:val="Subtitle"/>
    <w:uiPriority w:val="11"/>
    <w:rsid w:val="00E610A5"/>
    <w:rPr>
      <w:rFonts w:asciiTheme="majorHAnsi" w:eastAsiaTheme="majorEastAsia" w:hAnsiTheme="majorHAnsi" w:cstheme="majorBidi"/>
      <w:iCs/>
      <w:color w:val="7D7061" w:themeColor="accent3"/>
      <w:spacing w:val="15"/>
      <w:sz w:val="36"/>
    </w:rPr>
  </w:style>
  <w:style w:type="character" w:styleId="SubtleEmphasis">
    <w:name w:val="Subtle Emphasis"/>
    <w:aliases w:val="TItle pape- Company"/>
    <w:basedOn w:val="DefaultParagraphFont"/>
    <w:uiPriority w:val="19"/>
    <w:qFormat/>
    <w:rsid w:val="00E610A5"/>
    <w:rPr>
      <w:rFonts w:asciiTheme="majorHAnsi" w:hAnsiTheme="majorHAnsi"/>
      <w:i w:val="0"/>
      <w:iCs/>
      <w:color w:val="2F948A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1746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6D2"/>
    <w:rPr>
      <w:color w:val="7D7061" w:themeColor="accent3"/>
    </w:rPr>
  </w:style>
  <w:style w:type="paragraph" w:styleId="Footer">
    <w:name w:val="footer"/>
    <w:basedOn w:val="Normal"/>
    <w:link w:val="FooterChar"/>
    <w:uiPriority w:val="99"/>
    <w:unhideWhenUsed/>
    <w:rsid w:val="001746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6D2"/>
    <w:rPr>
      <w:color w:val="7D7061" w:themeColor="accent3"/>
    </w:rPr>
  </w:style>
  <w:style w:type="character" w:styleId="PageNumber">
    <w:name w:val="page number"/>
    <w:basedOn w:val="DefaultParagraphFont"/>
    <w:unhideWhenUsed/>
    <w:rsid w:val="001746D2"/>
  </w:style>
  <w:style w:type="paragraph" w:styleId="ListParagraph">
    <w:name w:val="List Paragraph"/>
    <w:basedOn w:val="Normal"/>
    <w:autoRedefine/>
    <w:uiPriority w:val="34"/>
    <w:qFormat/>
    <w:rsid w:val="00C021D1"/>
    <w:pPr>
      <w:numPr>
        <w:numId w:val="39"/>
      </w:numPr>
      <w:spacing w:after="160" w:line="259" w:lineRule="auto"/>
      <w:contextualSpacing/>
    </w:pPr>
    <w:rPr>
      <w:rFonts w:ascii="Calibri" w:eastAsia="Times New Roman" w:hAnsi="Calibri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43A56"/>
    <w:rPr>
      <w:rFonts w:asciiTheme="majorHAnsi" w:eastAsiaTheme="majorEastAsia" w:hAnsiTheme="majorHAnsi" w:cstheme="majorBidi"/>
      <w:b/>
      <w:bCs/>
      <w:color w:val="D07526" w:themeColor="accent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9632B"/>
    <w:pPr>
      <w:pageBreakBefore w:val="0"/>
      <w:numPr>
        <w:numId w:val="0"/>
      </w:numPr>
      <w:spacing w:line="276" w:lineRule="auto"/>
      <w:outlineLvl w:val="9"/>
    </w:pPr>
    <w:rPr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B61D5"/>
    <w:pPr>
      <w:spacing w:before="120"/>
      <w:ind w:left="0"/>
    </w:pPr>
    <w:rPr>
      <w:b/>
      <w:color w:val="2F948A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B61D5"/>
    <w:rPr>
      <w:color w:val="513284" w:themeColor="accent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61D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B61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B61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B61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B61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B61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B61D5"/>
    <w:pPr>
      <w:ind w:left="1920"/>
    </w:pPr>
    <w:rPr>
      <w:sz w:val="20"/>
      <w:szCs w:val="20"/>
    </w:rPr>
  </w:style>
  <w:style w:type="table" w:styleId="TableGrid">
    <w:name w:val="Table Grid"/>
    <w:aliases w:val="Logic Table"/>
    <w:basedOn w:val="TableNormal"/>
    <w:uiPriority w:val="59"/>
    <w:rsid w:val="00654BFA"/>
    <w:rPr>
      <w:color w:val="7D7061" w:themeColor="accent3"/>
    </w:rPr>
    <w:tblPr>
      <w:tblBorders>
        <w:top w:val="single" w:sz="4" w:space="0" w:color="7D7061" w:themeColor="accent3"/>
        <w:left w:val="single" w:sz="4" w:space="0" w:color="7D7061" w:themeColor="accent3"/>
        <w:bottom w:val="single" w:sz="4" w:space="0" w:color="7D7061" w:themeColor="accent3"/>
        <w:right w:val="single" w:sz="4" w:space="0" w:color="7D7061" w:themeColor="accent3"/>
        <w:insideH w:val="single" w:sz="4" w:space="0" w:color="7D7061" w:themeColor="accent3"/>
        <w:insideV w:val="single" w:sz="4" w:space="0" w:color="7D7061" w:themeColor="accent3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 w:themeColor="background1"/>
        <w:sz w:val="24"/>
      </w:rPr>
      <w:tblPr/>
      <w:tcPr>
        <w:shd w:val="clear" w:color="auto" w:fill="2F948A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C6FE9"/>
    <w:rPr>
      <w:rFonts w:asciiTheme="majorHAnsi" w:eastAsiaTheme="majorEastAsia" w:hAnsiTheme="majorHAnsi" w:cstheme="majorBidi"/>
      <w:bCs/>
      <w:iCs/>
      <w:color w:val="2F948A" w:themeColor="accent1"/>
    </w:rPr>
  </w:style>
  <w:style w:type="character" w:styleId="Hyperlink">
    <w:name w:val="Hyperlink"/>
    <w:basedOn w:val="DefaultParagraphFont"/>
    <w:uiPriority w:val="99"/>
    <w:unhideWhenUsed/>
    <w:rsid w:val="000E36CD"/>
    <w:rPr>
      <w:color w:val="2F948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0E7"/>
    <w:rPr>
      <w:color w:val="426DA9" w:themeColor="followedHyperlink"/>
      <w:u w:val="single"/>
    </w:rPr>
  </w:style>
  <w:style w:type="paragraph" w:styleId="NormalWeb">
    <w:name w:val="Normal (Web)"/>
    <w:basedOn w:val="Normal"/>
    <w:rsid w:val="00AB0533"/>
    <w:pPr>
      <w:widowControl w:val="0"/>
      <w:suppressAutoHyphens/>
      <w:spacing w:before="280" w:after="115"/>
      <w:ind w:left="0"/>
    </w:pPr>
    <w:rPr>
      <w:rFonts w:ascii="Times New Roman" w:eastAsia="Times New Roman" w:hAnsi="Times New Roman" w:cs="Times"/>
      <w:color w:val="auto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1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82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08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33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fedoraproject.org/pub/epel/7/x86_64/e/epel-release-7-10.noarch.rp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download.fedoraproject.org/pub/epel/6/x86_64/epel-release-6-8.noarch.rp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hrestha\Documents\1.LOGIC\Support\SSC\Findings\SSC%20RA%20Go%20Forward%20Recommendations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Custom">
      <a:dk1>
        <a:srgbClr val="000000"/>
      </a:dk1>
      <a:lt1>
        <a:srgbClr val="FFFFFF"/>
      </a:lt1>
      <a:dk2>
        <a:srgbClr val="000000"/>
      </a:dk2>
      <a:lt2>
        <a:srgbClr val="B4AA9E"/>
      </a:lt2>
      <a:accent1>
        <a:srgbClr val="2F948A"/>
      </a:accent1>
      <a:accent2>
        <a:srgbClr val="513284"/>
      </a:accent2>
      <a:accent3>
        <a:srgbClr val="7D7061"/>
      </a:accent3>
      <a:accent4>
        <a:srgbClr val="D07526"/>
      </a:accent4>
      <a:accent5>
        <a:srgbClr val="971B2F"/>
      </a:accent5>
      <a:accent6>
        <a:srgbClr val="FBDD40"/>
      </a:accent6>
      <a:hlink>
        <a:srgbClr val="2F948A"/>
      </a:hlink>
      <a:folHlink>
        <a:srgbClr val="426DA9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978AE7-C8AC-4E0D-91A3-1507599A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SSC RA Go Forward Recommendations</Template>
  <TotalTime>150</TotalTime>
  <Pages>9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SSC Handover</vt:lpstr>
    </vt:vector>
  </TitlesOfParts>
  <Company>Logic Information Systems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 Handover</dc:title>
  <dc:creator>Sanat Maharjan</dc:creator>
  <cp:lastModifiedBy>Dell</cp:lastModifiedBy>
  <cp:revision>14</cp:revision>
  <cp:lastPrinted>2013-02-20T21:51:00Z</cp:lastPrinted>
  <dcterms:created xsi:type="dcterms:W3CDTF">2017-09-04T06:59:00Z</dcterms:created>
  <dcterms:modified xsi:type="dcterms:W3CDTF">2017-09-08T10:06:00Z</dcterms:modified>
</cp:coreProperties>
</file>